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8513C53" w14:textId="77777777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6D39DC2" wp14:editId="7D1E7F6C">
                <wp:simplePos x="0" y="0"/>
                <wp:positionH relativeFrom="page">
                  <wp:posOffset>4941570</wp:posOffset>
                </wp:positionH>
                <wp:positionV relativeFrom="paragraph">
                  <wp:posOffset>-9470390</wp:posOffset>
                </wp:positionV>
                <wp:extent cx="2806700" cy="1909318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909318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36C16" id="Rectangle 1" o:spid="_x0000_s1026" alt="&quot;&quot;" style="position:absolute;margin-left:389.1pt;margin-top:-745.7pt;width:221pt;height:1503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66" w:type="pct"/>
        <w:tblInd w:w="-14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33"/>
        <w:gridCol w:w="999"/>
        <w:gridCol w:w="3411"/>
      </w:tblGrid>
      <w:tr w:rsidR="00AB74C5" w:rsidRPr="00136B3E" w14:paraId="5C18C292" w14:textId="77777777" w:rsidTr="00F95280">
        <w:trPr>
          <w:trHeight w:val="1620"/>
        </w:trPr>
        <w:tc>
          <w:tcPr>
            <w:tcW w:w="6532" w:type="dxa"/>
            <w:tcBorders>
              <w:bottom w:val="single" w:sz="4" w:space="0" w:color="043D68" w:themeColor="text2"/>
            </w:tcBorders>
          </w:tcPr>
          <w:p w14:paraId="5F8421AE" w14:textId="3EBC1017" w:rsidR="00AB74C5" w:rsidRDefault="00161660" w:rsidP="00AB74C5">
            <w:pPr>
              <w:pStyle w:val="Title"/>
            </w:pPr>
            <w:r>
              <w:t>APARNAA</w:t>
            </w:r>
            <w:r w:rsidR="00AB74C5">
              <w:t xml:space="preserve"> </w:t>
            </w:r>
            <w:r>
              <w:rPr>
                <w:rStyle w:val="NotBold"/>
              </w:rPr>
              <w:t>MV</w:t>
            </w:r>
          </w:p>
          <w:p w14:paraId="6B0CEED8" w14:textId="0481440A" w:rsidR="00AB74C5" w:rsidRPr="00A3726F" w:rsidRDefault="00AB74C5" w:rsidP="00AB74C5">
            <w:pPr>
              <w:pStyle w:val="Subtitle"/>
              <w:rPr>
                <w:lang w:val="de-DE"/>
              </w:rPr>
            </w:pPr>
          </w:p>
        </w:tc>
        <w:tc>
          <w:tcPr>
            <w:tcW w:w="999" w:type="dxa"/>
          </w:tcPr>
          <w:p w14:paraId="6A33BE1E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5E11633B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70CCCEDE" w14:textId="77777777" w:rsidTr="00F95280">
        <w:trPr>
          <w:trHeight w:val="2340"/>
        </w:trPr>
        <w:tc>
          <w:tcPr>
            <w:tcW w:w="6532" w:type="dxa"/>
            <w:tcBorders>
              <w:top w:val="single" w:sz="4" w:space="0" w:color="043D68" w:themeColor="text2"/>
            </w:tcBorders>
          </w:tcPr>
          <w:p w14:paraId="3CED49B5" w14:textId="77777777"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14:paraId="76318974" w14:textId="77777777" w:rsidR="00676B73" w:rsidRPr="002C4D08" w:rsidRDefault="00000000" w:rsidP="00AB74C5">
            <w:pPr>
              <w:pStyle w:val="Subtitle"/>
            </w:pPr>
            <w:sdt>
              <w:sdtPr>
                <w:id w:val="407497110"/>
                <w:placeholder>
                  <w:docPart w:val="42C7C97033744C1493575C4094B3698D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OBJECTIVE</w:t>
                </w:r>
              </w:sdtContent>
            </w:sdt>
          </w:p>
          <w:p w14:paraId="6708255E" w14:textId="77777777" w:rsidR="001B0FDF" w:rsidRDefault="001B0FDF" w:rsidP="00084DEB"/>
          <w:p w14:paraId="0E712471" w14:textId="4DCDB0E5" w:rsidR="00676B73" w:rsidRPr="00161660" w:rsidRDefault="00161660" w:rsidP="00084DEB">
            <w:r>
              <w:t>A motivated individual with in-depth knowledge of languages and development tools, seeking a position in a growth-oriented company where I can use my skills to the advantage of the company while having the scope to develop my own skills.</w:t>
            </w:r>
          </w:p>
        </w:tc>
        <w:tc>
          <w:tcPr>
            <w:tcW w:w="999" w:type="dxa"/>
            <w:vMerge w:val="restart"/>
          </w:tcPr>
          <w:p w14:paraId="258FC1D8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170C3730" w14:textId="77777777" w:rsidR="00676B73" w:rsidRDefault="00676B73" w:rsidP="00676B73">
            <w:pPr>
              <w:pStyle w:val="Subtitle"/>
            </w:pPr>
          </w:p>
          <w:p w14:paraId="4AADFD5C" w14:textId="77777777" w:rsidR="00676B73" w:rsidRDefault="00000000" w:rsidP="00676B73">
            <w:pPr>
              <w:pStyle w:val="Subtitle"/>
            </w:pPr>
            <w:sdt>
              <w:sdtPr>
                <w:id w:val="-1704474398"/>
                <w:placeholder>
                  <w:docPart w:val="2FFF9FA40B984E098013F5CBC0AE8132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7C13C310" w14:textId="77777777" w:rsidR="001B0FDF" w:rsidRDefault="001B0FDF" w:rsidP="0099108A">
            <w:pPr>
              <w:pStyle w:val="Heading3"/>
            </w:pPr>
          </w:p>
          <w:p w14:paraId="0FDD92DC" w14:textId="3E8E81BB" w:rsidR="00676B73" w:rsidRPr="0099108A" w:rsidRDefault="00BD38A2" w:rsidP="0099108A">
            <w:pPr>
              <w:pStyle w:val="Heading3"/>
            </w:pPr>
            <w:r>
              <w:t>a</w:t>
            </w:r>
            <w:r w:rsidR="00161660">
              <w:t>mmuaparna926@gmail.com</w:t>
            </w:r>
          </w:p>
          <w:p w14:paraId="4257ACA2" w14:textId="4B7E0A2C" w:rsidR="0099108A" w:rsidRPr="0099108A" w:rsidRDefault="00161660" w:rsidP="0099108A">
            <w:pPr>
              <w:pStyle w:val="Heading3"/>
            </w:pPr>
            <w:r>
              <w:t>+91 7736739456</w:t>
            </w:r>
          </w:p>
          <w:p w14:paraId="1C89E2C1" w14:textId="531ADFF3" w:rsidR="00161660" w:rsidRPr="00161660" w:rsidRDefault="00161660" w:rsidP="00161660">
            <w:pPr>
              <w:pStyle w:val="Heading3"/>
            </w:pPr>
            <w:r>
              <w:t>https://www.linkedin.com/in/aparnaa-mv-285366255</w:t>
            </w:r>
          </w:p>
        </w:tc>
      </w:tr>
      <w:tr w:rsidR="00676B73" w:rsidRPr="002C4D08" w14:paraId="59AF658D" w14:textId="77777777" w:rsidTr="00F95280">
        <w:trPr>
          <w:trHeight w:val="9792"/>
        </w:trPr>
        <w:tc>
          <w:tcPr>
            <w:tcW w:w="6532" w:type="dxa"/>
          </w:tcPr>
          <w:p w14:paraId="7C2902CC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C14B9FB" wp14:editId="322F8DC1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256B25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C5D3888" w14:textId="0D15731A" w:rsidR="00AA51F5" w:rsidRPr="00020BEB" w:rsidRDefault="00161660" w:rsidP="00AA51F5">
            <w:pPr>
              <w:pStyle w:val="Subtitle"/>
            </w:pPr>
            <w:r>
              <w:t>EDUCATION</w:t>
            </w:r>
          </w:p>
          <w:p w14:paraId="2F4E8CF4" w14:textId="77777777" w:rsidR="00AA51F5" w:rsidRPr="00AA51F5" w:rsidRDefault="00AA51F5" w:rsidP="00AA51F5"/>
          <w:p w14:paraId="7382346B" w14:textId="0B91CE92" w:rsidR="00AA51F5" w:rsidRPr="00A3726F" w:rsidRDefault="00161660" w:rsidP="00A3726F">
            <w:pPr>
              <w:pStyle w:val="Heading1"/>
            </w:pPr>
            <w:r>
              <w:t>M</w:t>
            </w:r>
            <w:r w:rsidR="00F95280">
              <w:t>aster of computer application</w:t>
            </w:r>
          </w:p>
          <w:p w14:paraId="6521ED85" w14:textId="1B91461C" w:rsidR="00AA51F5" w:rsidRPr="00AA51F5" w:rsidRDefault="00602588" w:rsidP="00AA51F5">
            <w:pPr>
              <w:pStyle w:val="Heading2"/>
            </w:pPr>
            <w:r>
              <w:t>2022 – 2024 (</w:t>
            </w:r>
            <w:r w:rsidR="00161660">
              <w:t>Pursuing</w:t>
            </w:r>
            <w:r>
              <w:t>)</w:t>
            </w:r>
          </w:p>
          <w:p w14:paraId="4AB33624" w14:textId="4131C6A1" w:rsidR="00161660" w:rsidRDefault="00161660" w:rsidP="00AA51F5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ITEC Palayad</w:t>
            </w:r>
          </w:p>
          <w:p w14:paraId="42BF4349" w14:textId="5830E89B" w:rsidR="00161660" w:rsidRPr="00351FDF" w:rsidRDefault="00161660" w:rsidP="00AA51F5">
            <w:r>
              <w:rPr>
                <w:color w:val="auto"/>
                <w:szCs w:val="20"/>
              </w:rPr>
              <w:t>Kannur University</w:t>
            </w:r>
          </w:p>
          <w:p w14:paraId="1F551302" w14:textId="77777777" w:rsidR="00351FDF" w:rsidRPr="00A3726F" w:rsidRDefault="00351FDF" w:rsidP="00A3726F"/>
          <w:p w14:paraId="1DC70015" w14:textId="77777777" w:rsidR="00A3726F" w:rsidRDefault="00A3726F" w:rsidP="00351FDF">
            <w:pPr>
              <w:pStyle w:val="Heading1"/>
            </w:pPr>
          </w:p>
          <w:p w14:paraId="765ADCA0" w14:textId="66F6AA3B" w:rsidR="00351FDF" w:rsidRPr="00020BEB" w:rsidRDefault="00F95280" w:rsidP="00351FDF">
            <w:pPr>
              <w:pStyle w:val="Heading1"/>
            </w:pPr>
            <w:r>
              <w:t xml:space="preserve">bachelor </w:t>
            </w:r>
            <w:r w:rsidR="00161660">
              <w:t>computer science</w:t>
            </w:r>
          </w:p>
          <w:p w14:paraId="16CECC68" w14:textId="33398B62" w:rsidR="00351FDF" w:rsidRPr="00020BEB" w:rsidRDefault="00161660" w:rsidP="00351FDF">
            <w:pPr>
              <w:pStyle w:val="Heading2"/>
              <w:rPr>
                <w:i/>
              </w:rPr>
            </w:pPr>
            <w:r>
              <w:t>2018 - 2021</w:t>
            </w:r>
          </w:p>
          <w:p w14:paraId="16846303" w14:textId="0E2B3714" w:rsidR="00351FDF" w:rsidRDefault="00161660" w:rsidP="00351FDF">
            <w:r>
              <w:t>College of Applied Science Manjeshwar</w:t>
            </w:r>
          </w:p>
          <w:p w14:paraId="5EDF5B05" w14:textId="2BC1B461" w:rsidR="00161660" w:rsidRDefault="00161660" w:rsidP="00351FDF">
            <w:r>
              <w:t>Kannur University</w:t>
            </w:r>
          </w:p>
          <w:p w14:paraId="6FD72A87" w14:textId="77777777" w:rsidR="00351FDF" w:rsidRDefault="00351FDF" w:rsidP="00351FDF"/>
          <w:p w14:paraId="2C875EFA" w14:textId="77777777" w:rsidR="00351FDF" w:rsidRDefault="00351FDF" w:rsidP="00351FDF"/>
          <w:p w14:paraId="60535FE1" w14:textId="33C447B9" w:rsidR="00351FDF" w:rsidRDefault="0081711A" w:rsidP="00351FDF">
            <w:pPr>
              <w:pStyle w:val="Heading1"/>
            </w:pPr>
            <w:r>
              <w:t>ACADEMIC PROJECTS</w:t>
            </w:r>
          </w:p>
          <w:p w14:paraId="06FA5CFB" w14:textId="77777777" w:rsidR="001B0FDF" w:rsidRPr="001B0FDF" w:rsidRDefault="001B0FDF" w:rsidP="001B0FDF"/>
          <w:p w14:paraId="79922A61" w14:textId="2E35AEAF" w:rsidR="00351FDF" w:rsidRPr="0081711A" w:rsidRDefault="0081711A" w:rsidP="00351FDF">
            <w:pPr>
              <w:pStyle w:val="Heading2"/>
              <w:rPr>
                <w:b/>
                <w:bCs/>
                <w:i/>
              </w:rPr>
            </w:pPr>
            <w:r w:rsidRPr="0081711A">
              <w:rPr>
                <w:b/>
                <w:bCs/>
              </w:rPr>
              <w:t>EVOTE</w:t>
            </w:r>
            <w:r>
              <w:rPr>
                <w:b/>
                <w:bCs/>
              </w:rPr>
              <w:t>:</w:t>
            </w:r>
          </w:p>
          <w:p w14:paraId="6931B0EE" w14:textId="33015F6D" w:rsidR="00351FDF" w:rsidRDefault="0081711A" w:rsidP="00351FDF">
            <w:r>
              <w:t xml:space="preserve">Team </w:t>
            </w:r>
            <w:r w:rsidR="00602588">
              <w:t>S</w:t>
            </w:r>
            <w:r>
              <w:t>ize: 4</w:t>
            </w:r>
          </w:p>
          <w:p w14:paraId="58E0776A" w14:textId="528DA3C2" w:rsidR="0081711A" w:rsidRDefault="0081711A" w:rsidP="00351FDF">
            <w:r>
              <w:t xml:space="preserve">Front </w:t>
            </w:r>
            <w:r w:rsidR="00602588">
              <w:t>E</w:t>
            </w:r>
            <w:r>
              <w:t>nd: Python</w:t>
            </w:r>
          </w:p>
          <w:p w14:paraId="1DF5CCC6" w14:textId="36CEE80E" w:rsidR="0081711A" w:rsidRDefault="0081711A" w:rsidP="00351FDF">
            <w:r>
              <w:t xml:space="preserve">Back </w:t>
            </w:r>
            <w:r w:rsidR="00602588">
              <w:t>E</w:t>
            </w:r>
            <w:r>
              <w:t>nd: SQL</w:t>
            </w:r>
          </w:p>
          <w:p w14:paraId="27553D37" w14:textId="63B4B9EA" w:rsidR="0081711A" w:rsidRDefault="0081711A" w:rsidP="00351FDF">
            <w:r>
              <w:t>Project Description</w:t>
            </w:r>
            <w:r w:rsidR="00F95280">
              <w:t xml:space="preserve">: It’s a web application that will help to manage elections easily and securely with a OTP verification. It’s used in colleges for union elections. </w:t>
            </w:r>
          </w:p>
          <w:p w14:paraId="63EB2457" w14:textId="77777777" w:rsidR="0081711A" w:rsidRDefault="0081711A" w:rsidP="00351FDF"/>
          <w:p w14:paraId="399AA657" w14:textId="77777777" w:rsidR="0081711A" w:rsidRDefault="0081711A" w:rsidP="00351FDF"/>
          <w:p w14:paraId="7CEC18DD" w14:textId="5C7B37F4" w:rsidR="0081711A" w:rsidRDefault="0081711A" w:rsidP="0081711A">
            <w:pPr>
              <w:pStyle w:val="Heading2"/>
              <w:rPr>
                <w:b/>
                <w:bCs/>
              </w:rPr>
            </w:pPr>
            <w:r w:rsidRPr="0081711A">
              <w:rPr>
                <w:b/>
                <w:bCs/>
              </w:rPr>
              <w:t>AI ASSISTANT</w:t>
            </w:r>
            <w:r>
              <w:rPr>
                <w:b/>
                <w:bCs/>
              </w:rPr>
              <w:t>:</w:t>
            </w:r>
          </w:p>
          <w:p w14:paraId="00991771" w14:textId="3C9F5F88" w:rsidR="00602588" w:rsidRPr="00602588" w:rsidRDefault="00602588" w:rsidP="00602588">
            <w:r>
              <w:t>Team Size: 1</w:t>
            </w:r>
          </w:p>
          <w:p w14:paraId="36B644AF" w14:textId="072FBFD4" w:rsidR="0081711A" w:rsidRDefault="0081711A" w:rsidP="0081711A">
            <w:r>
              <w:t xml:space="preserve">Front </w:t>
            </w:r>
            <w:r w:rsidR="00602588">
              <w:t>E</w:t>
            </w:r>
            <w:r>
              <w:t>nd: Python</w:t>
            </w:r>
          </w:p>
          <w:p w14:paraId="056388C4" w14:textId="56764A8D" w:rsidR="00602588" w:rsidRDefault="00602588" w:rsidP="0081711A">
            <w:r>
              <w:t>Back End: SQL</w:t>
            </w:r>
          </w:p>
          <w:p w14:paraId="2CC539B0" w14:textId="3FDE356C" w:rsidR="0081711A" w:rsidRPr="0081711A" w:rsidRDefault="0081711A" w:rsidP="0081711A">
            <w:r>
              <w:t>Project Description:</w:t>
            </w:r>
            <w:r w:rsidR="00F95280">
              <w:t xml:space="preserve"> </w:t>
            </w:r>
            <w:r w:rsidR="00602588">
              <w:t>This software aims at developing personal assistant for desktop. The main objective of the software is to perform the tasks of the user at certain commands.</w:t>
            </w:r>
          </w:p>
          <w:p w14:paraId="7770BDCD" w14:textId="71167FA3" w:rsidR="0081711A" w:rsidRPr="00676B73" w:rsidRDefault="0081711A" w:rsidP="00351FDF">
            <w:pPr>
              <w:rPr>
                <w:color w:val="043D68"/>
              </w:rPr>
            </w:pPr>
          </w:p>
        </w:tc>
        <w:tc>
          <w:tcPr>
            <w:tcW w:w="999" w:type="dxa"/>
            <w:vMerge/>
          </w:tcPr>
          <w:p w14:paraId="3B2E5756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7BD94D70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5DE819" wp14:editId="5E9DEFC1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9FA7EB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A7CC1AA" w14:textId="77777777" w:rsidR="00A3726F" w:rsidRDefault="00000000" w:rsidP="00A3726F">
            <w:pPr>
              <w:pStyle w:val="Subtitle"/>
            </w:pPr>
            <w:sdt>
              <w:sdtPr>
                <w:id w:val="-609588387"/>
                <w:placeholder>
                  <w:docPart w:val="6E0F8CE2C9BC4A539C40AE81B23F6A46"/>
                </w:placeholder>
                <w:temporary/>
                <w:showingPlcHdr/>
                <w15:appearance w15:val="hidden"/>
              </w:sdtPr>
              <w:sdtContent>
                <w:r w:rsidR="00A3726F">
                  <w:t>About Me</w:t>
                </w:r>
              </w:sdtContent>
            </w:sdt>
          </w:p>
          <w:p w14:paraId="3886B14D" w14:textId="77777777" w:rsidR="001B0FDF" w:rsidRDefault="001B0FDF" w:rsidP="00136B3E"/>
          <w:p w14:paraId="4F36DF38" w14:textId="1D2F3EBE" w:rsidR="00351FDF" w:rsidRPr="002B4442" w:rsidRDefault="0081711A" w:rsidP="00136B3E">
            <w:r>
              <w:t>Self-motivated and hardworking fresher seeking for an opportunity to work in a challenging environment to prove my skills and utilize my knowledge &amp; intelligence in the growth of the organization.</w:t>
            </w:r>
            <w:r w:rsidR="00136B3E">
              <w:t xml:space="preserve"> </w:t>
            </w:r>
          </w:p>
          <w:p w14:paraId="071E3499" w14:textId="77777777" w:rsidR="00351FDF" w:rsidRDefault="00351FDF" w:rsidP="00676B73"/>
          <w:p w14:paraId="2CD48F79" w14:textId="77777777" w:rsidR="00351FDF" w:rsidRDefault="00351FDF" w:rsidP="00351FD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C03B5CC" wp14:editId="65624885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5020CE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190F024" w14:textId="77777777" w:rsidR="00351FDF" w:rsidRPr="00E91344" w:rsidRDefault="00351FDF" w:rsidP="00676B73"/>
          <w:p w14:paraId="60599774" w14:textId="1BC2618E" w:rsidR="00351FDF" w:rsidRPr="00351FDF" w:rsidRDefault="00161660" w:rsidP="00351FDF">
            <w:pPr>
              <w:pStyle w:val="Subtitle"/>
            </w:pPr>
            <w:r>
              <w:t>personal details</w:t>
            </w:r>
          </w:p>
          <w:p w14:paraId="68141913" w14:textId="77777777" w:rsidR="00351FDF" w:rsidRPr="009B4B3C" w:rsidRDefault="00351FDF" w:rsidP="00E91344"/>
          <w:p w14:paraId="6F967692" w14:textId="21034EB3" w:rsidR="0081711A" w:rsidRDefault="0081711A" w:rsidP="00136B3E">
            <w:r w:rsidRPr="0081711A">
              <w:rPr>
                <w:b/>
                <w:bCs/>
              </w:rPr>
              <w:t>Address:</w:t>
            </w:r>
            <w:r>
              <w:t xml:space="preserve"> Moloth Valappil House,       pallam, udma, 671319</w:t>
            </w:r>
          </w:p>
          <w:p w14:paraId="47B36E91" w14:textId="117637FE" w:rsidR="0043323A" w:rsidRDefault="0043323A" w:rsidP="00136B3E">
            <w:r>
              <w:t>Kasaragod, Kerala</w:t>
            </w:r>
          </w:p>
          <w:p w14:paraId="6612E93B" w14:textId="7E932F9C" w:rsidR="00351FDF" w:rsidRPr="00351FDF" w:rsidRDefault="00161660" w:rsidP="00136B3E">
            <w:r w:rsidRPr="0081711A">
              <w:rPr>
                <w:b/>
                <w:bCs/>
              </w:rPr>
              <w:t>Nationality:</w:t>
            </w:r>
            <w:r>
              <w:t xml:space="preserve"> Indian</w:t>
            </w:r>
          </w:p>
          <w:p w14:paraId="7E8A7BE2" w14:textId="71BE4749" w:rsidR="00351FDF" w:rsidRDefault="00161660" w:rsidP="00A3726F">
            <w:pPr>
              <w:rPr>
                <w:lang w:val="it-IT"/>
              </w:rPr>
            </w:pPr>
            <w:r>
              <w:rPr>
                <w:lang w:val="it-IT"/>
              </w:rPr>
              <w:t>Date Of Birth: 27/05/2001</w:t>
            </w:r>
          </w:p>
          <w:p w14:paraId="7890AA05" w14:textId="239B930E" w:rsidR="0081711A" w:rsidRPr="00351FDF" w:rsidRDefault="0081711A" w:rsidP="00A3726F">
            <w:r w:rsidRPr="0081711A">
              <w:rPr>
                <w:b/>
                <w:bCs/>
                <w:lang w:val="it-IT"/>
              </w:rPr>
              <w:t>Languages Known:</w:t>
            </w:r>
            <w:r>
              <w:rPr>
                <w:lang w:val="it-IT"/>
              </w:rPr>
              <w:t xml:space="preserve"> English, Malayalam, Hindi</w:t>
            </w:r>
          </w:p>
          <w:p w14:paraId="21BF8C2F" w14:textId="275976F7" w:rsidR="00676B73" w:rsidRPr="00E91344" w:rsidRDefault="0081711A" w:rsidP="00351FDF">
            <w:r w:rsidRPr="0081711A">
              <w:rPr>
                <w:b/>
                <w:bCs/>
              </w:rPr>
              <w:t>Marital Status:</w:t>
            </w:r>
            <w:r>
              <w:t xml:space="preserve"> Single</w:t>
            </w:r>
          </w:p>
          <w:p w14:paraId="4C719CF2" w14:textId="77777777" w:rsidR="00351FDF" w:rsidRPr="00E91344" w:rsidRDefault="00E91344" w:rsidP="00A3726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6850870" wp14:editId="38A1564D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9E1067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D9EE0C2" w14:textId="77777777" w:rsidR="00351FDF" w:rsidRPr="00E91344" w:rsidRDefault="00351FDF" w:rsidP="00351FDF"/>
          <w:p w14:paraId="13213B16" w14:textId="77777777" w:rsidR="00351FDF" w:rsidRPr="00C822BF" w:rsidRDefault="00000000" w:rsidP="00351FDF">
            <w:pPr>
              <w:pStyle w:val="Subtitle"/>
            </w:pPr>
            <w:sdt>
              <w:sdtPr>
                <w:id w:val="1687565607"/>
                <w:placeholder>
                  <w:docPart w:val="D780A8F5C4134497914DE5429DD08438"/>
                </w:placeholder>
                <w:temporary/>
                <w:showingPlcHdr/>
                <w15:appearance w15:val="hidden"/>
              </w:sdtPr>
              <w:sdtContent>
                <w:r w:rsidR="00351FDF" w:rsidRPr="00C822BF">
                  <w:t>SKILLS</w:t>
                </w:r>
              </w:sdtContent>
            </w:sdt>
          </w:p>
          <w:p w14:paraId="7840577F" w14:textId="77777777" w:rsidR="001B0FDF" w:rsidRDefault="001B0FDF" w:rsidP="00A3726F">
            <w:pPr>
              <w:pStyle w:val="Heading3"/>
            </w:pPr>
          </w:p>
          <w:p w14:paraId="627D229E" w14:textId="2A401A5E" w:rsidR="00351FDF" w:rsidRDefault="00161660" w:rsidP="00A3726F">
            <w:pPr>
              <w:pStyle w:val="Heading3"/>
            </w:pPr>
            <w:r>
              <w:t>PYTHON</w:t>
            </w:r>
          </w:p>
          <w:p w14:paraId="724A9C87" w14:textId="32116EB3" w:rsidR="00602588" w:rsidRDefault="00602588" w:rsidP="00602588">
            <w:pPr>
              <w:rPr>
                <w:lang w:val="it-IT"/>
              </w:rPr>
            </w:pPr>
            <w:r>
              <w:rPr>
                <w:lang w:val="it-IT"/>
              </w:rPr>
              <w:t>JAVA</w:t>
            </w:r>
          </w:p>
          <w:p w14:paraId="732C7B07" w14:textId="04541F44" w:rsidR="00602588" w:rsidRPr="00602588" w:rsidRDefault="00602588" w:rsidP="00602588">
            <w:pPr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1B0FDF">
              <w:rPr>
                <w:lang w:val="it-IT"/>
              </w:rPr>
              <w:t xml:space="preserve">, </w:t>
            </w:r>
            <w:r>
              <w:rPr>
                <w:lang w:val="it-IT"/>
              </w:rPr>
              <w:t>C++</w:t>
            </w:r>
          </w:p>
          <w:p w14:paraId="049B3259" w14:textId="0FA2B593" w:rsidR="00602588" w:rsidRPr="00602588" w:rsidRDefault="00161660" w:rsidP="001B0FDF">
            <w:pPr>
              <w:pStyle w:val="Heading3"/>
            </w:pPr>
            <w:r>
              <w:t>HTML</w:t>
            </w:r>
            <w:r w:rsidR="001B0FDF">
              <w:t>, CSS, PHP</w:t>
            </w:r>
          </w:p>
          <w:p w14:paraId="5FE694DD" w14:textId="77777777" w:rsidR="00351FDF" w:rsidRDefault="00161660" w:rsidP="00A3726F">
            <w:pPr>
              <w:pStyle w:val="Heading3"/>
            </w:pPr>
            <w:r>
              <w:t>DJANGO</w:t>
            </w:r>
          </w:p>
          <w:p w14:paraId="03181FE1" w14:textId="1E10134C" w:rsidR="00161660" w:rsidRDefault="00161660" w:rsidP="00161660">
            <w:pPr>
              <w:rPr>
                <w:lang w:val="it-IT"/>
              </w:rPr>
            </w:pPr>
            <w:r>
              <w:rPr>
                <w:lang w:val="it-IT"/>
              </w:rPr>
              <w:t>FULL STACK DEVELOPMENT</w:t>
            </w:r>
          </w:p>
          <w:p w14:paraId="7A5994D3" w14:textId="10A1DB1E" w:rsidR="0081711A" w:rsidRPr="00161660" w:rsidRDefault="0081711A" w:rsidP="00161660">
            <w:pPr>
              <w:rPr>
                <w:lang w:val="it-IT"/>
              </w:rPr>
            </w:pPr>
            <w:r>
              <w:rPr>
                <w:lang w:val="it-IT"/>
              </w:rPr>
              <w:t xml:space="preserve">DATABASES </w:t>
            </w:r>
          </w:p>
        </w:tc>
      </w:tr>
    </w:tbl>
    <w:p w14:paraId="38D7B8A7" w14:textId="77777777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97108" w14:textId="77777777" w:rsidR="00C72B9D" w:rsidRDefault="00C72B9D" w:rsidP="00AA35A8">
      <w:pPr>
        <w:spacing w:line="240" w:lineRule="auto"/>
      </w:pPr>
      <w:r>
        <w:separator/>
      </w:r>
    </w:p>
  </w:endnote>
  <w:endnote w:type="continuationSeparator" w:id="0">
    <w:p w14:paraId="31570CBB" w14:textId="77777777" w:rsidR="00C72B9D" w:rsidRDefault="00C72B9D" w:rsidP="00AA35A8">
      <w:pPr>
        <w:spacing w:line="240" w:lineRule="auto"/>
      </w:pPr>
      <w:r>
        <w:continuationSeparator/>
      </w:r>
    </w:p>
  </w:endnote>
  <w:endnote w:type="continuationNotice" w:id="1">
    <w:p w14:paraId="7DA2BFFF" w14:textId="77777777" w:rsidR="00C72B9D" w:rsidRDefault="00C72B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EDC6" w14:textId="77777777" w:rsidR="00C72B9D" w:rsidRDefault="00C72B9D" w:rsidP="00AA35A8">
      <w:pPr>
        <w:spacing w:line="240" w:lineRule="auto"/>
      </w:pPr>
      <w:r>
        <w:separator/>
      </w:r>
    </w:p>
  </w:footnote>
  <w:footnote w:type="continuationSeparator" w:id="0">
    <w:p w14:paraId="4D9DBA31" w14:textId="77777777" w:rsidR="00C72B9D" w:rsidRDefault="00C72B9D" w:rsidP="00AA35A8">
      <w:pPr>
        <w:spacing w:line="240" w:lineRule="auto"/>
      </w:pPr>
      <w:r>
        <w:continuationSeparator/>
      </w:r>
    </w:p>
  </w:footnote>
  <w:footnote w:type="continuationNotice" w:id="1">
    <w:p w14:paraId="19352466" w14:textId="77777777" w:rsidR="00C72B9D" w:rsidRDefault="00C72B9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4.55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83" type="#_x0000_t75" style="width:13.7pt;height:13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60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36B3E"/>
    <w:rsid w:val="00153576"/>
    <w:rsid w:val="00161660"/>
    <w:rsid w:val="00167789"/>
    <w:rsid w:val="00194704"/>
    <w:rsid w:val="001B0FDF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415CF3"/>
    <w:rsid w:val="0043323A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2588"/>
    <w:rsid w:val="00605BCE"/>
    <w:rsid w:val="00626B3C"/>
    <w:rsid w:val="00643F4B"/>
    <w:rsid w:val="00676B73"/>
    <w:rsid w:val="0069541B"/>
    <w:rsid w:val="006A1E18"/>
    <w:rsid w:val="006A37C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1711A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646A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D38A2"/>
    <w:rsid w:val="00BE5968"/>
    <w:rsid w:val="00BF7216"/>
    <w:rsid w:val="00C272EB"/>
    <w:rsid w:val="00C62E97"/>
    <w:rsid w:val="00C72B9D"/>
    <w:rsid w:val="00C81645"/>
    <w:rsid w:val="00CA61BE"/>
    <w:rsid w:val="00CB3E40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95280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15C893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C7C97033744C1493575C4094B36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8231-CE1D-43CB-877D-0726B499E0CD}"/>
      </w:docPartPr>
      <w:docPartBody>
        <w:p w:rsidR="00000000" w:rsidRDefault="00000000">
          <w:pPr>
            <w:pStyle w:val="42C7C97033744C1493575C4094B3698D"/>
          </w:pPr>
          <w:r w:rsidRPr="002C4D08">
            <w:t>OBJECTIVE</w:t>
          </w:r>
        </w:p>
      </w:docPartBody>
    </w:docPart>
    <w:docPart>
      <w:docPartPr>
        <w:name w:val="2FFF9FA40B984E098013F5CBC0AE8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A3094-1261-490C-B1BE-33C22DCFAAEA}"/>
      </w:docPartPr>
      <w:docPartBody>
        <w:p w:rsidR="00000000" w:rsidRDefault="00000000">
          <w:pPr>
            <w:pStyle w:val="2FFF9FA40B984E098013F5CBC0AE8132"/>
          </w:pPr>
          <w:r w:rsidRPr="001540E8">
            <w:t>Contact</w:t>
          </w:r>
        </w:p>
      </w:docPartBody>
    </w:docPart>
    <w:docPart>
      <w:docPartPr>
        <w:name w:val="6E0F8CE2C9BC4A539C40AE81B23F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4DF77-8DA3-47C7-8D23-204935DDDA4E}"/>
      </w:docPartPr>
      <w:docPartBody>
        <w:p w:rsidR="00000000" w:rsidRDefault="00000000">
          <w:pPr>
            <w:pStyle w:val="6E0F8CE2C9BC4A539C40AE81B23F6A46"/>
          </w:pPr>
          <w:r>
            <w:t>About Me</w:t>
          </w:r>
        </w:p>
      </w:docPartBody>
    </w:docPart>
    <w:docPart>
      <w:docPartPr>
        <w:name w:val="D780A8F5C4134497914DE5429DD08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B593E-9D5D-4FF0-82DD-9119732B5BC4}"/>
      </w:docPartPr>
      <w:docPartBody>
        <w:p w:rsidR="00000000" w:rsidRDefault="00000000">
          <w:pPr>
            <w:pStyle w:val="D780A8F5C4134497914DE5429DD08438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2B"/>
    <w:rsid w:val="00AB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C38D82A3E492DB38BC0146B628E17">
    <w:name w:val="784C38D82A3E492DB38BC0146B628E17"/>
    <w:rPr>
      <w:rFonts w:cs="Arial Unicode MS"/>
    </w:rPr>
  </w:style>
  <w:style w:type="character" w:customStyle="1" w:styleId="NotBold">
    <w:name w:val="Not Bold"/>
    <w:uiPriority w:val="1"/>
    <w:qFormat/>
    <w:rPr>
      <w:b/>
      <w:color w:val="44546A" w:themeColor="text2"/>
    </w:rPr>
  </w:style>
  <w:style w:type="paragraph" w:customStyle="1" w:styleId="7FDD3878D4944BA48595AC6AB87EDBD4">
    <w:name w:val="7FDD3878D4944BA48595AC6AB87EDBD4"/>
    <w:rPr>
      <w:rFonts w:cs="Arial Unicode MS"/>
    </w:rPr>
  </w:style>
  <w:style w:type="paragraph" w:customStyle="1" w:styleId="9BAB1208AE0F4343A1BB8D797E095227">
    <w:name w:val="9BAB1208AE0F4343A1BB8D797E095227"/>
    <w:rPr>
      <w:rFonts w:cs="Arial Unicode MS"/>
    </w:rPr>
  </w:style>
  <w:style w:type="paragraph" w:customStyle="1" w:styleId="42C7C97033744C1493575C4094B3698D">
    <w:name w:val="42C7C97033744C1493575C4094B3698D"/>
    <w:rPr>
      <w:rFonts w:cs="Arial Unicode MS"/>
    </w:rPr>
  </w:style>
  <w:style w:type="paragraph" w:customStyle="1" w:styleId="3BD53FD8D53147758CCB43036A4EF960">
    <w:name w:val="3BD53FD8D53147758CCB43036A4EF960"/>
    <w:rPr>
      <w:rFonts w:cs="Arial Unicode MS"/>
    </w:rPr>
  </w:style>
  <w:style w:type="paragraph" w:customStyle="1" w:styleId="2FFF9FA40B984E098013F5CBC0AE8132">
    <w:name w:val="2FFF9FA40B984E098013F5CBC0AE8132"/>
    <w:rPr>
      <w:rFonts w:cs="Arial Unicode MS"/>
    </w:rPr>
  </w:style>
  <w:style w:type="paragraph" w:customStyle="1" w:styleId="5BF4F70E2E7E4C8C9CFB67C6D81311E9">
    <w:name w:val="5BF4F70E2E7E4C8C9CFB67C6D81311E9"/>
    <w:rPr>
      <w:rFonts w:cs="Arial Unicode MS"/>
    </w:rPr>
  </w:style>
  <w:style w:type="paragraph" w:customStyle="1" w:styleId="11DCA548BCE94B2B95AB527E02475845">
    <w:name w:val="11DCA548BCE94B2B95AB527E02475845"/>
    <w:rPr>
      <w:rFonts w:cs="Arial Unicode MS"/>
    </w:rPr>
  </w:style>
  <w:style w:type="paragraph" w:customStyle="1" w:styleId="46B1A90E99464D51832E564570E106AE">
    <w:name w:val="46B1A90E99464D51832E564570E106AE"/>
    <w:rPr>
      <w:rFonts w:cs="Arial Unicode MS"/>
    </w:rPr>
  </w:style>
  <w:style w:type="paragraph" w:customStyle="1" w:styleId="9CD4F4645B9F4512B716DE7C58994734">
    <w:name w:val="9CD4F4645B9F4512B716DE7C58994734"/>
    <w:rPr>
      <w:rFonts w:cs="Arial Unicode MS"/>
    </w:rPr>
  </w:style>
  <w:style w:type="paragraph" w:customStyle="1" w:styleId="F65BC58ECF5B4D94B17D82391B549BE5">
    <w:name w:val="F65BC58ECF5B4D94B17D82391B549BE5"/>
    <w:rPr>
      <w:rFonts w:cs="Arial Unicode MS"/>
    </w:rPr>
  </w:style>
  <w:style w:type="paragraph" w:customStyle="1" w:styleId="C44A0B97A11144FE9E713E534891BEBC">
    <w:name w:val="C44A0B97A11144FE9E713E534891BEBC"/>
    <w:rPr>
      <w:rFonts w:cs="Arial Unicode MS"/>
    </w:rPr>
  </w:style>
  <w:style w:type="paragraph" w:customStyle="1" w:styleId="74262FE6F89043AAA91DC4E1956F2CE9">
    <w:name w:val="74262FE6F89043AAA91DC4E1956F2CE9"/>
    <w:rPr>
      <w:rFonts w:cs="Arial Unicode MS"/>
    </w:rPr>
  </w:style>
  <w:style w:type="paragraph" w:customStyle="1" w:styleId="B1ECC72FF092482CA36A63782D4FF226">
    <w:name w:val="B1ECC72FF092482CA36A63782D4FF226"/>
    <w:rPr>
      <w:rFonts w:cs="Arial Unicode MS"/>
    </w:rPr>
  </w:style>
  <w:style w:type="paragraph" w:customStyle="1" w:styleId="86F655DD037C41809EF4A456A5A61AB7">
    <w:name w:val="86F655DD037C41809EF4A456A5A61AB7"/>
    <w:rPr>
      <w:rFonts w:cs="Arial Unicode MS"/>
    </w:rPr>
  </w:style>
  <w:style w:type="paragraph" w:customStyle="1" w:styleId="460D0D1863E54A3A8FBB9D155BCF1631">
    <w:name w:val="460D0D1863E54A3A8FBB9D155BCF1631"/>
    <w:rPr>
      <w:rFonts w:cs="Arial Unicode MS"/>
    </w:rPr>
  </w:style>
  <w:style w:type="paragraph" w:customStyle="1" w:styleId="DD6601042B704EED893941BD39EFB2BB">
    <w:name w:val="DD6601042B704EED893941BD39EFB2BB"/>
    <w:rPr>
      <w:rFonts w:cs="Arial Unicode MS"/>
    </w:rPr>
  </w:style>
  <w:style w:type="paragraph" w:customStyle="1" w:styleId="BE6021DCEFA5409D9B37B71ED4AFFFAB">
    <w:name w:val="BE6021DCEFA5409D9B37B71ED4AFFFAB"/>
    <w:rPr>
      <w:rFonts w:cs="Arial Unicode MS"/>
    </w:rPr>
  </w:style>
  <w:style w:type="paragraph" w:customStyle="1" w:styleId="B6326A539CEE43879ED465DAC6FCAC68">
    <w:name w:val="B6326A539CEE43879ED465DAC6FCAC68"/>
    <w:rPr>
      <w:rFonts w:cs="Arial Unicode MS"/>
    </w:rPr>
  </w:style>
  <w:style w:type="paragraph" w:customStyle="1" w:styleId="191523BEFDEA4072A8320EB832AC7744">
    <w:name w:val="191523BEFDEA4072A8320EB832AC7744"/>
    <w:rPr>
      <w:rFonts w:cs="Arial Unicode MS"/>
    </w:rPr>
  </w:style>
  <w:style w:type="paragraph" w:customStyle="1" w:styleId="6E0F8CE2C9BC4A539C40AE81B23F6A46">
    <w:name w:val="6E0F8CE2C9BC4A539C40AE81B23F6A46"/>
    <w:rPr>
      <w:rFonts w:cs="Arial Unicode MS"/>
    </w:rPr>
  </w:style>
  <w:style w:type="paragraph" w:customStyle="1" w:styleId="3CE99A8A27004CD8B8325F8C8C6A6FE0">
    <w:name w:val="3CE99A8A27004CD8B8325F8C8C6A6FE0"/>
    <w:rPr>
      <w:rFonts w:cs="Arial Unicode MS"/>
    </w:rPr>
  </w:style>
  <w:style w:type="paragraph" w:customStyle="1" w:styleId="CAD6D5564957440C9AF49DE7C30F40A4">
    <w:name w:val="CAD6D5564957440C9AF49DE7C30F40A4"/>
    <w:rPr>
      <w:rFonts w:cs="Arial Unicode MS"/>
    </w:rPr>
  </w:style>
  <w:style w:type="paragraph" w:customStyle="1" w:styleId="5186A79532984A838E78CF9FC76E9D48">
    <w:name w:val="5186A79532984A838E78CF9FC76E9D48"/>
    <w:rPr>
      <w:rFonts w:cs="Arial Unicode MS"/>
    </w:rPr>
  </w:style>
  <w:style w:type="paragraph" w:customStyle="1" w:styleId="A1B4B049DE92459692D2528F7731FBB7">
    <w:name w:val="A1B4B049DE92459692D2528F7731FBB7"/>
    <w:rPr>
      <w:rFonts w:cs="Arial Unicode MS"/>
    </w:rPr>
  </w:style>
  <w:style w:type="paragraph" w:customStyle="1" w:styleId="D780A8F5C4134497914DE5429DD08438">
    <w:name w:val="D780A8F5C4134497914DE5429DD08438"/>
    <w:rPr>
      <w:rFonts w:cs="Arial Unicode MS"/>
    </w:rPr>
  </w:style>
  <w:style w:type="paragraph" w:customStyle="1" w:styleId="9195EB880036461D9EFF976461CFE6B7">
    <w:name w:val="9195EB880036461D9EFF976461CFE6B7"/>
    <w:rPr>
      <w:rFonts w:cs="Arial Unicode MS"/>
    </w:rPr>
  </w:style>
  <w:style w:type="paragraph" w:customStyle="1" w:styleId="E01C4ED04F7B470A8CCE6FA08D2F9EA8">
    <w:name w:val="E01C4ED04F7B470A8CCE6FA08D2F9EA8"/>
    <w:rPr>
      <w:rFonts w:cs="Arial Unicode MS"/>
    </w:rPr>
  </w:style>
  <w:style w:type="paragraph" w:customStyle="1" w:styleId="2484D022FBD04D5CB4DDA4EEB049E132">
    <w:name w:val="2484D022FBD04D5CB4DDA4EEB049E132"/>
    <w:rPr>
      <w:rFonts w:cs="Arial Unicode M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2023-10-13T09:55:00Z</dcterms:created>
  <dcterms:modified xsi:type="dcterms:W3CDTF">2023-10-13T10:37:00Z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