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2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A76B53" w:rsidTr="00A76B53">
        <w:trPr>
          <w:trHeight w:val="4410"/>
        </w:trPr>
        <w:tc>
          <w:tcPr>
            <w:tcW w:w="3600" w:type="dxa"/>
            <w:vAlign w:val="bottom"/>
          </w:tcPr>
          <w:p w:rsidR="00A76B53" w:rsidRDefault="00A76B53" w:rsidP="00A76B53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:rsidR="00A76B53" w:rsidRDefault="00A76B53" w:rsidP="00A76B53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A76B53" w:rsidRPr="0036774B" w:rsidRDefault="00A76B53" w:rsidP="00A76B53">
            <w:pPr>
              <w:pStyle w:val="Title"/>
              <w:rPr>
                <w:szCs w:val="96"/>
              </w:rPr>
            </w:pPr>
            <w:r>
              <w:rPr>
                <w:szCs w:val="96"/>
              </w:rPr>
              <w:t>DHANYA.K</w:t>
            </w:r>
          </w:p>
          <w:p w:rsidR="00A76B53" w:rsidRPr="000B6B15" w:rsidRDefault="00A76B53" w:rsidP="00A76B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developer (</w:t>
            </w:r>
            <w:r w:rsidRPr="006976AE">
              <w:rPr>
                <w:sz w:val="20"/>
                <w:szCs w:val="20"/>
              </w:rPr>
              <w:t>Angular</w:t>
            </w:r>
            <w:r w:rsidRPr="000B6B15">
              <w:rPr>
                <w:sz w:val="24"/>
                <w:szCs w:val="24"/>
              </w:rPr>
              <w:t>)</w:t>
            </w:r>
          </w:p>
          <w:p w:rsidR="00A76B53" w:rsidRPr="003B423E" w:rsidRDefault="00A76B53" w:rsidP="00A76B53"/>
        </w:tc>
      </w:tr>
      <w:tr w:rsidR="00A76B53" w:rsidTr="00A76B53">
        <w:tc>
          <w:tcPr>
            <w:tcW w:w="3600" w:type="dxa"/>
          </w:tcPr>
          <w:p w:rsidR="00A76B53" w:rsidRDefault="00A76B53" w:rsidP="00A76B53">
            <w:r w:rsidRPr="003471C2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  <w:t>PHONE</w:t>
            </w:r>
            <w:r w:rsidRPr="003471C2">
              <w:rPr>
                <w:sz w:val="20"/>
                <w:szCs w:val="24"/>
              </w:rPr>
              <w:t>:</w:t>
            </w:r>
            <w:r>
              <w:rPr>
                <w:sz w:val="20"/>
                <w:szCs w:val="24"/>
              </w:rPr>
              <w:t xml:space="preserve"> </w:t>
            </w:r>
            <w:r>
              <w:t>8891214811</w:t>
            </w:r>
          </w:p>
          <w:p w:rsidR="00A76B53" w:rsidRPr="004D3011" w:rsidRDefault="00A76B53" w:rsidP="00A76B53"/>
          <w:p w:rsidR="00A76B53" w:rsidRDefault="00A76B53" w:rsidP="00A76B53"/>
          <w:p w:rsidR="00A76B53" w:rsidRDefault="00E00D84" w:rsidP="00A76B53">
            <w:sdt>
              <w:sdtPr>
                <w:id w:val="-240260293"/>
                <w:placeholder>
                  <w:docPart w:val="AD2F7C0A02E5441C9181CD03355ABC5F"/>
                </w:placeholder>
                <w:temporary/>
                <w:showingPlcHdr/>
              </w:sdtPr>
              <w:sdtEndPr/>
              <w:sdtContent>
                <w:r w:rsidR="00A76B53" w:rsidRPr="00301D78">
                  <w:rPr>
                    <w:rFonts w:asciiTheme="majorHAnsi" w:eastAsiaTheme="majorEastAsia" w:hAnsiTheme="majorHAnsi" w:cstheme="majorBidi"/>
                    <w:b/>
                    <w:caps/>
                    <w:color w:val="548AB7" w:themeColor="accent1" w:themeShade="BF"/>
                    <w:sz w:val="22"/>
                    <w:szCs w:val="24"/>
                  </w:rPr>
                  <w:t>EMAIL:</w:t>
                </w:r>
              </w:sdtContent>
            </w:sdt>
            <w:r w:rsidR="00A76B53">
              <w:t xml:space="preserve"> </w:t>
            </w:r>
            <w:r w:rsidR="00A76B53" w:rsidRPr="0036774B">
              <w:t>Kdhanya1994@gmail.com</w:t>
            </w:r>
          </w:p>
          <w:p w:rsidR="00A76B53" w:rsidRPr="00CB0055" w:rsidRDefault="00A76B53" w:rsidP="00A76B53">
            <w:pPr>
              <w:pStyle w:val="Heading3"/>
            </w:pPr>
            <w:r>
              <w:t>ADDRESS:</w:t>
            </w:r>
          </w:p>
          <w:p w:rsidR="00A76B53" w:rsidRDefault="00A76B53" w:rsidP="00A76B53">
            <w:r>
              <w:t>Kakkanad</w:t>
            </w:r>
            <w:r w:rsidRPr="001C02E8">
              <w:t xml:space="preserve"> P.O. </w:t>
            </w:r>
          </w:p>
          <w:p w:rsidR="00A76B53" w:rsidRDefault="00A76B53" w:rsidP="00A76B53">
            <w:r>
              <w:t>Kochi</w:t>
            </w:r>
            <w:r w:rsidRPr="001C02E8">
              <w:t xml:space="preserve"> </w:t>
            </w:r>
            <w:r>
              <w:t xml:space="preserve"> </w:t>
            </w:r>
            <w:r w:rsidRPr="0082462C">
              <w:t>682306</w:t>
            </w:r>
          </w:p>
          <w:p w:rsidR="00A76B53" w:rsidRDefault="00A76B53" w:rsidP="00A76B53"/>
          <w:p w:rsidR="00A76B53" w:rsidRDefault="00A76B53" w:rsidP="00A76B53"/>
          <w:p w:rsidR="00A76B53" w:rsidRDefault="00A76B53" w:rsidP="00A76B53"/>
          <w:p w:rsidR="00A76B53" w:rsidRPr="001360F9" w:rsidRDefault="00A76B53" w:rsidP="00A76B53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</w:pPr>
            <w:r w:rsidRPr="00AC658E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  <w:t>SKILLS</w:t>
            </w:r>
          </w:p>
          <w:p w:rsidR="00A76B53" w:rsidRPr="00835F2F" w:rsidRDefault="00A76B53" w:rsidP="00A76B53">
            <w:pPr>
              <w:rPr>
                <w:sz w:val="20"/>
                <w:szCs w:val="24"/>
              </w:rPr>
            </w:pPr>
          </w:p>
          <w:p w:rsidR="00A76B53" w:rsidRDefault="00A76B53" w:rsidP="00A76B5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4"/>
              </w:rPr>
            </w:pPr>
            <w:r w:rsidRPr="0036774B">
              <w:rPr>
                <w:sz w:val="20"/>
                <w:szCs w:val="24"/>
              </w:rPr>
              <w:t>HTML</w:t>
            </w:r>
          </w:p>
          <w:p w:rsidR="00A76B53" w:rsidRDefault="00A76B53" w:rsidP="00A76B5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CSS</w:t>
            </w:r>
          </w:p>
          <w:p w:rsidR="00A76B53" w:rsidRDefault="00A76B53" w:rsidP="00A76B5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Angular</w:t>
            </w:r>
          </w:p>
          <w:p w:rsidR="00A76B53" w:rsidRDefault="00A76B53" w:rsidP="00A76B5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JavaScript</w:t>
            </w:r>
          </w:p>
          <w:p w:rsidR="00A76B53" w:rsidRDefault="00A76B53" w:rsidP="00A76B5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4"/>
              </w:rPr>
            </w:pPr>
            <w:r w:rsidRPr="0036774B">
              <w:rPr>
                <w:sz w:val="20"/>
                <w:szCs w:val="24"/>
              </w:rPr>
              <w:t>MS OFFICE</w:t>
            </w:r>
          </w:p>
          <w:p w:rsidR="00A76B53" w:rsidRPr="001C02E8" w:rsidRDefault="00A76B53" w:rsidP="00A76B5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4"/>
              </w:rPr>
            </w:pPr>
            <w:r w:rsidRPr="0036774B">
              <w:rPr>
                <w:sz w:val="20"/>
                <w:szCs w:val="24"/>
              </w:rPr>
              <w:t>WORD</w:t>
            </w:r>
          </w:p>
          <w:p w:rsidR="00A76B53" w:rsidRDefault="00A76B53" w:rsidP="00A76B5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4"/>
              </w:rPr>
            </w:pPr>
            <w:r w:rsidRPr="0036774B">
              <w:rPr>
                <w:sz w:val="20"/>
                <w:szCs w:val="24"/>
              </w:rPr>
              <w:t>EXCEL</w:t>
            </w:r>
          </w:p>
          <w:p w:rsidR="00A76B53" w:rsidRPr="00225F3F" w:rsidRDefault="00A76B53" w:rsidP="00A76B53">
            <w:pPr>
              <w:pStyle w:val="ListParagraph"/>
              <w:rPr>
                <w:sz w:val="20"/>
                <w:szCs w:val="24"/>
              </w:rPr>
            </w:pPr>
          </w:p>
          <w:p w:rsidR="00A76B53" w:rsidRDefault="00A76B53" w:rsidP="00A76B53"/>
          <w:p w:rsidR="00A76B53" w:rsidRPr="00AC658E" w:rsidRDefault="00A76B53" w:rsidP="00A76B53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  <w:t>Personal DetailS</w:t>
            </w:r>
          </w:p>
          <w:p w:rsidR="00A76B53" w:rsidRDefault="00A76B53" w:rsidP="00A76B5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80"/>
              <w:gridCol w:w="1680"/>
            </w:tblGrid>
            <w:tr w:rsidR="00A76B53" w:rsidTr="00F07308">
              <w:tc>
                <w:tcPr>
                  <w:tcW w:w="1680" w:type="dxa"/>
                  <w:tcMar>
                    <w:top w:w="113" w:type="dxa"/>
                    <w:bottom w:w="113" w:type="dxa"/>
                  </w:tcMar>
                </w:tcPr>
                <w:p w:rsidR="00A76B53" w:rsidRDefault="00A76B53" w:rsidP="00684FDB">
                  <w:pPr>
                    <w:framePr w:hSpace="180" w:wrap="around" w:vAnchor="page" w:hAnchor="margin" w:y="121"/>
                  </w:pPr>
                  <w:r>
                    <w:t>Name</w:t>
                  </w:r>
                </w:p>
              </w:tc>
              <w:tc>
                <w:tcPr>
                  <w:tcW w:w="1680" w:type="dxa"/>
                  <w:tcMar>
                    <w:top w:w="113" w:type="dxa"/>
                    <w:bottom w:w="113" w:type="dxa"/>
                  </w:tcMar>
                </w:tcPr>
                <w:p w:rsidR="00A76B53" w:rsidRDefault="00A76B53" w:rsidP="00684FDB">
                  <w:pPr>
                    <w:framePr w:hSpace="180" w:wrap="around" w:vAnchor="page" w:hAnchor="margin" w:y="121"/>
                  </w:pPr>
                  <w:r>
                    <w:t>Dhanya K</w:t>
                  </w:r>
                </w:p>
              </w:tc>
            </w:tr>
            <w:tr w:rsidR="00A76B53" w:rsidTr="00F07308">
              <w:tc>
                <w:tcPr>
                  <w:tcW w:w="1680" w:type="dxa"/>
                  <w:tcMar>
                    <w:top w:w="113" w:type="dxa"/>
                    <w:bottom w:w="113" w:type="dxa"/>
                  </w:tcMar>
                </w:tcPr>
                <w:p w:rsidR="00A76B53" w:rsidRDefault="00A76B53" w:rsidP="00684FDB">
                  <w:pPr>
                    <w:framePr w:hSpace="180" w:wrap="around" w:vAnchor="page" w:hAnchor="margin" w:y="121"/>
                  </w:pPr>
                  <w:r>
                    <w:t>Husband Name</w:t>
                  </w:r>
                </w:p>
              </w:tc>
              <w:tc>
                <w:tcPr>
                  <w:tcW w:w="1680" w:type="dxa"/>
                  <w:tcMar>
                    <w:top w:w="113" w:type="dxa"/>
                    <w:bottom w:w="113" w:type="dxa"/>
                  </w:tcMar>
                </w:tcPr>
                <w:p w:rsidR="00A76B53" w:rsidRDefault="00A76B53" w:rsidP="00684FDB">
                  <w:pPr>
                    <w:framePr w:hSpace="180" w:wrap="around" w:vAnchor="page" w:hAnchor="margin" w:y="121"/>
                  </w:pPr>
                  <w:r>
                    <w:t>Vijil P</w:t>
                  </w:r>
                </w:p>
              </w:tc>
            </w:tr>
            <w:tr w:rsidR="00A76B53" w:rsidTr="00F07308">
              <w:tc>
                <w:tcPr>
                  <w:tcW w:w="1680" w:type="dxa"/>
                  <w:tcMar>
                    <w:top w:w="113" w:type="dxa"/>
                    <w:bottom w:w="113" w:type="dxa"/>
                  </w:tcMar>
                </w:tcPr>
                <w:p w:rsidR="00A76B53" w:rsidRDefault="00A76B53" w:rsidP="00684FDB">
                  <w:pPr>
                    <w:framePr w:hSpace="180" w:wrap="around" w:vAnchor="page" w:hAnchor="margin" w:y="121"/>
                  </w:pPr>
                  <w:r>
                    <w:t>Mobile</w:t>
                  </w:r>
                </w:p>
              </w:tc>
              <w:tc>
                <w:tcPr>
                  <w:tcW w:w="1680" w:type="dxa"/>
                  <w:tcMar>
                    <w:top w:w="113" w:type="dxa"/>
                    <w:bottom w:w="113" w:type="dxa"/>
                  </w:tcMar>
                </w:tcPr>
                <w:p w:rsidR="00A76B53" w:rsidRDefault="00A76B53" w:rsidP="00684FDB">
                  <w:pPr>
                    <w:framePr w:hSpace="180" w:wrap="around" w:vAnchor="page" w:hAnchor="margin" w:y="121"/>
                  </w:pPr>
                  <w:r>
                    <w:t>8891214811</w:t>
                  </w:r>
                </w:p>
              </w:tc>
            </w:tr>
            <w:tr w:rsidR="00A76B53" w:rsidTr="00F07308">
              <w:tc>
                <w:tcPr>
                  <w:tcW w:w="1680" w:type="dxa"/>
                  <w:tcMar>
                    <w:top w:w="113" w:type="dxa"/>
                    <w:bottom w:w="113" w:type="dxa"/>
                  </w:tcMar>
                </w:tcPr>
                <w:p w:rsidR="00A76B53" w:rsidRDefault="00A76B53" w:rsidP="00684FDB">
                  <w:pPr>
                    <w:framePr w:hSpace="180" w:wrap="around" w:vAnchor="page" w:hAnchor="margin" w:y="121"/>
                  </w:pPr>
                  <w:r>
                    <w:t>Date of Birth</w:t>
                  </w:r>
                </w:p>
              </w:tc>
              <w:tc>
                <w:tcPr>
                  <w:tcW w:w="1680" w:type="dxa"/>
                  <w:tcMar>
                    <w:top w:w="113" w:type="dxa"/>
                    <w:bottom w:w="113" w:type="dxa"/>
                  </w:tcMar>
                </w:tcPr>
                <w:p w:rsidR="00A76B53" w:rsidRDefault="00A76B53" w:rsidP="00684FDB">
                  <w:pPr>
                    <w:framePr w:hSpace="180" w:wrap="around" w:vAnchor="page" w:hAnchor="margin" w:y="121"/>
                  </w:pPr>
                  <w:r>
                    <w:t>10/05/1994</w:t>
                  </w:r>
                </w:p>
              </w:tc>
            </w:tr>
            <w:tr w:rsidR="00A76B53" w:rsidTr="00F07308">
              <w:tc>
                <w:tcPr>
                  <w:tcW w:w="1680" w:type="dxa"/>
                  <w:tcMar>
                    <w:top w:w="113" w:type="dxa"/>
                    <w:bottom w:w="113" w:type="dxa"/>
                  </w:tcMar>
                </w:tcPr>
                <w:p w:rsidR="00A76B53" w:rsidRDefault="00A76B53" w:rsidP="00684FDB">
                  <w:pPr>
                    <w:framePr w:hSpace="180" w:wrap="around" w:vAnchor="page" w:hAnchor="margin" w:y="121"/>
                  </w:pPr>
                  <w:r>
                    <w:t>Marital Status</w:t>
                  </w:r>
                </w:p>
              </w:tc>
              <w:tc>
                <w:tcPr>
                  <w:tcW w:w="1680" w:type="dxa"/>
                  <w:tcMar>
                    <w:top w:w="113" w:type="dxa"/>
                    <w:bottom w:w="113" w:type="dxa"/>
                  </w:tcMar>
                </w:tcPr>
                <w:p w:rsidR="00A76B53" w:rsidRDefault="00A76B53" w:rsidP="00684FDB">
                  <w:pPr>
                    <w:framePr w:hSpace="180" w:wrap="around" w:vAnchor="page" w:hAnchor="margin" w:y="121"/>
                  </w:pPr>
                  <w:r>
                    <w:t>Married</w:t>
                  </w:r>
                </w:p>
              </w:tc>
            </w:tr>
          </w:tbl>
          <w:p w:rsidR="00A76B53" w:rsidRPr="004D3011" w:rsidRDefault="00A76B53" w:rsidP="00A76B53"/>
        </w:tc>
        <w:tc>
          <w:tcPr>
            <w:tcW w:w="720" w:type="dxa"/>
          </w:tcPr>
          <w:p w:rsidR="00A76B53" w:rsidRDefault="00A76B53" w:rsidP="00A76B53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:rsidR="00A76B53" w:rsidRDefault="00A76B53" w:rsidP="00A76B53">
            <w:pPr>
              <w:pStyle w:val="Heading2"/>
            </w:pPr>
            <w:r w:rsidRPr="002D5EE4">
              <w:t>SUMMARY</w:t>
            </w:r>
          </w:p>
          <w:p w:rsidR="00A76B53" w:rsidRDefault="00A76B53" w:rsidP="00A76B53">
            <w:pPr>
              <w:pStyle w:val="ListParagraph"/>
              <w:numPr>
                <w:ilvl w:val="0"/>
                <w:numId w:val="7"/>
              </w:numPr>
            </w:pPr>
            <w:r>
              <w:t xml:space="preserve">Having </w:t>
            </w:r>
            <w:r w:rsidRPr="002D5EE4">
              <w:rPr>
                <w:b/>
                <w:bCs/>
              </w:rPr>
              <w:t xml:space="preserve">6 </w:t>
            </w:r>
            <w:r>
              <w:rPr>
                <w:b/>
                <w:bCs/>
              </w:rPr>
              <w:t>months</w:t>
            </w:r>
            <w:r w:rsidRPr="002D5EE4">
              <w:rPr>
                <w:b/>
                <w:bCs/>
              </w:rPr>
              <w:t xml:space="preserve"> of experience</w:t>
            </w:r>
            <w:r w:rsidRPr="002D5EE4">
              <w:t xml:space="preserve"> in </w:t>
            </w:r>
            <w:r>
              <w:t>web</w:t>
            </w:r>
            <w:r w:rsidRPr="002D5EE4">
              <w:t xml:space="preserve"> development using UI Technologies</w:t>
            </w:r>
            <w:r>
              <w:t xml:space="preserve">. </w:t>
            </w:r>
            <w:r w:rsidRPr="005F6D84">
              <w:rPr>
                <w:b/>
                <w:bCs/>
              </w:rPr>
              <w:t>Angular</w:t>
            </w:r>
          </w:p>
          <w:p w:rsidR="00A76B53" w:rsidRDefault="00A76B53" w:rsidP="00A76B53">
            <w:pPr>
              <w:pStyle w:val="ListParagraph"/>
              <w:numPr>
                <w:ilvl w:val="0"/>
                <w:numId w:val="7"/>
              </w:numPr>
            </w:pPr>
            <w:r>
              <w:t>I have knowledge of current web standards, Angular</w:t>
            </w:r>
            <w:r>
              <w:rPr>
                <w:b/>
              </w:rPr>
              <w:t xml:space="preserve"> 13, Bootstrap</w:t>
            </w:r>
            <w:r w:rsidRPr="00776BB1">
              <w:rPr>
                <w:b/>
              </w:rPr>
              <w:t>, HTML 5, CSS3, JavaScript</w:t>
            </w:r>
            <w:r>
              <w:t>.</w:t>
            </w:r>
          </w:p>
          <w:p w:rsidR="00A76B53" w:rsidRDefault="00A76B53" w:rsidP="00A76B53">
            <w:pPr>
              <w:pStyle w:val="ListParagraph"/>
              <w:numPr>
                <w:ilvl w:val="0"/>
                <w:numId w:val="7"/>
              </w:numPr>
            </w:pPr>
            <w:r>
              <w:t xml:space="preserve">I have basic knowledge of </w:t>
            </w:r>
            <w:r w:rsidRPr="00B62834">
              <w:rPr>
                <w:b/>
                <w:bCs/>
              </w:rPr>
              <w:t>Git, NPM, GitHub</w:t>
            </w:r>
          </w:p>
          <w:p w:rsidR="00A76B53" w:rsidRDefault="00A76B53" w:rsidP="00A76B53">
            <w:r>
              <w:t>.</w:t>
            </w:r>
          </w:p>
          <w:p w:rsidR="00A76B53" w:rsidRDefault="00A76B53" w:rsidP="00A76B53">
            <w:pPr>
              <w:pStyle w:val="Heading2"/>
            </w:pPr>
            <w:r>
              <w:t>Experience</w:t>
            </w:r>
          </w:p>
          <w:p w:rsidR="00A76B53" w:rsidRPr="00C01A27" w:rsidRDefault="00A76B53" w:rsidP="00A76B53">
            <w:pPr>
              <w:rPr>
                <w:b/>
                <w:bCs/>
                <w:sz w:val="20"/>
                <w:szCs w:val="20"/>
              </w:rPr>
            </w:pPr>
            <w:r w:rsidRPr="00C01A27">
              <w:rPr>
                <w:b/>
                <w:bCs/>
                <w:sz w:val="20"/>
                <w:szCs w:val="20"/>
              </w:rPr>
              <w:t>Digital deyar</w:t>
            </w:r>
          </w:p>
          <w:p w:rsidR="00A76B53" w:rsidRPr="00C01A27" w:rsidRDefault="00A76B53" w:rsidP="00A76B53">
            <w:pPr>
              <w:rPr>
                <w:b/>
                <w:bCs/>
                <w:szCs w:val="18"/>
              </w:rPr>
            </w:pPr>
            <w:r w:rsidRPr="00C01A27">
              <w:rPr>
                <w:b/>
                <w:bCs/>
                <w:szCs w:val="18"/>
              </w:rPr>
              <w:t>Web developer</w:t>
            </w:r>
          </w:p>
          <w:p w:rsidR="00A76B53" w:rsidRPr="0082462C" w:rsidRDefault="00A76B53" w:rsidP="00A76B53">
            <w:pPr>
              <w:rPr>
                <w:sz w:val="20"/>
                <w:szCs w:val="20"/>
              </w:rPr>
            </w:pPr>
            <w:r w:rsidRPr="0082462C">
              <w:rPr>
                <w:sz w:val="20"/>
                <w:szCs w:val="20"/>
              </w:rPr>
              <w:t>(</w:t>
            </w:r>
            <w:r w:rsidR="00684FDB">
              <w:rPr>
                <w:sz w:val="20"/>
                <w:szCs w:val="20"/>
              </w:rPr>
              <w:t>Nov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2022</w:t>
            </w:r>
            <w:r w:rsidRPr="0082462C">
              <w:rPr>
                <w:sz w:val="20"/>
                <w:szCs w:val="20"/>
              </w:rPr>
              <w:t xml:space="preserve"> to still)</w:t>
            </w:r>
          </w:p>
          <w:p w:rsidR="00A76B53" w:rsidRDefault="00A76B53" w:rsidP="00A76B53">
            <w:pPr>
              <w:pStyle w:val="ListParagraph"/>
              <w:numPr>
                <w:ilvl w:val="0"/>
                <w:numId w:val="1"/>
              </w:numPr>
            </w:pPr>
            <w:r>
              <w:t>Responsible for developing pages using Angular 13.</w:t>
            </w:r>
          </w:p>
          <w:p w:rsidR="00A76B53" w:rsidRDefault="00A76B53" w:rsidP="00A76B53">
            <w:pPr>
              <w:pStyle w:val="ListParagraph"/>
              <w:numPr>
                <w:ilvl w:val="0"/>
                <w:numId w:val="1"/>
              </w:numPr>
            </w:pPr>
            <w:r>
              <w:t>Implementation and testing</w:t>
            </w:r>
          </w:p>
          <w:p w:rsidR="00A76B53" w:rsidRDefault="00A76B53" w:rsidP="00A76B53">
            <w:pPr>
              <w:pStyle w:val="ListParagraph"/>
              <w:numPr>
                <w:ilvl w:val="0"/>
                <w:numId w:val="1"/>
              </w:numPr>
            </w:pPr>
            <w:r>
              <w:t>Responsive web design using media query or bootstrap</w:t>
            </w:r>
          </w:p>
          <w:p w:rsidR="00A76B53" w:rsidRDefault="00A76B53" w:rsidP="00A76B53"/>
          <w:sdt>
            <w:sdtPr>
              <w:id w:val="1049110328"/>
              <w:placeholder>
                <w:docPart w:val="D2116C85FF2A45C387ED566C4BBE77B8"/>
              </w:placeholder>
              <w:temporary/>
              <w:showingPlcHdr/>
            </w:sdtPr>
            <w:sdtEndPr/>
            <w:sdtContent>
              <w:p w:rsidR="00A76B53" w:rsidRDefault="00A76B53" w:rsidP="00A76B53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76"/>
              <w:gridCol w:w="2077"/>
              <w:gridCol w:w="2077"/>
            </w:tblGrid>
            <w:tr w:rsidR="00A76B53" w:rsidTr="00F07308">
              <w:trPr>
                <w:trHeight w:val="367"/>
              </w:trPr>
              <w:tc>
                <w:tcPr>
                  <w:tcW w:w="2076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A76B53" w:rsidRPr="008F73F2" w:rsidRDefault="00A76B53" w:rsidP="00684FDB">
                  <w:pPr>
                    <w:pStyle w:val="Heading4"/>
                    <w:framePr w:hSpace="180" w:wrap="around" w:vAnchor="page" w:hAnchor="margin" w:y="121"/>
                  </w:pPr>
                  <w:r w:rsidRPr="008F73F2">
                    <w:t>Qualification</w:t>
                  </w:r>
                </w:p>
              </w:tc>
              <w:tc>
                <w:tcPr>
                  <w:tcW w:w="2077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A76B53" w:rsidRPr="008F73F2" w:rsidRDefault="00A76B53" w:rsidP="00684FDB">
                  <w:pPr>
                    <w:pStyle w:val="Heading4"/>
                    <w:framePr w:hSpace="180" w:wrap="around" w:vAnchor="page" w:hAnchor="margin" w:y="121"/>
                  </w:pPr>
                  <w:r w:rsidRPr="008F73F2">
                    <w:t>Board</w:t>
                  </w:r>
                  <w:r>
                    <w:t>/College</w:t>
                  </w:r>
                </w:p>
              </w:tc>
              <w:tc>
                <w:tcPr>
                  <w:tcW w:w="2077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A76B53" w:rsidRPr="008F73F2" w:rsidRDefault="00A76B53" w:rsidP="00684FDB">
                  <w:pPr>
                    <w:pStyle w:val="Heading4"/>
                    <w:framePr w:hSpace="180" w:wrap="around" w:vAnchor="page" w:hAnchor="margin" w:y="121"/>
                  </w:pPr>
                  <w:r w:rsidRPr="008F73F2">
                    <w:t xml:space="preserve">Year </w:t>
                  </w:r>
                </w:p>
              </w:tc>
            </w:tr>
            <w:tr w:rsidR="00A76B53" w:rsidTr="00F07308">
              <w:tc>
                <w:tcPr>
                  <w:tcW w:w="2076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A76B53" w:rsidRPr="008F73F2" w:rsidRDefault="00A76B53" w:rsidP="00684FDB">
                  <w:pPr>
                    <w:pStyle w:val="Heading4"/>
                    <w:framePr w:hSpace="180" w:wrap="around" w:vAnchor="page" w:hAnchor="margin" w:y="121"/>
                    <w:rPr>
                      <w:b w:val="0"/>
                      <w:bCs/>
                    </w:rPr>
                  </w:pPr>
                  <w:r w:rsidRPr="008F73F2">
                    <w:rPr>
                      <w:b w:val="0"/>
                      <w:bCs/>
                    </w:rPr>
                    <w:t>SSLC</w:t>
                  </w:r>
                </w:p>
              </w:tc>
              <w:tc>
                <w:tcPr>
                  <w:tcW w:w="2077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A76B53" w:rsidRPr="008F73F2" w:rsidRDefault="00A76B53" w:rsidP="00684FDB">
                  <w:pPr>
                    <w:pStyle w:val="Heading4"/>
                    <w:framePr w:hSpace="180" w:wrap="around" w:vAnchor="page" w:hAnchor="margin" w:y="121"/>
                    <w:rPr>
                      <w:b w:val="0"/>
                      <w:bCs/>
                    </w:rPr>
                  </w:pPr>
                  <w:r w:rsidRPr="008F73F2">
                    <w:rPr>
                      <w:b w:val="0"/>
                      <w:bCs/>
                    </w:rPr>
                    <w:t>State Board</w:t>
                  </w:r>
                </w:p>
              </w:tc>
              <w:tc>
                <w:tcPr>
                  <w:tcW w:w="2077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A76B53" w:rsidRPr="008F73F2" w:rsidRDefault="00A76B53" w:rsidP="00684FDB">
                  <w:pPr>
                    <w:pStyle w:val="Heading4"/>
                    <w:framePr w:hSpace="180" w:wrap="around" w:vAnchor="page" w:hAnchor="margin" w:y="121"/>
                    <w:rPr>
                      <w:b w:val="0"/>
                      <w:bCs/>
                    </w:rPr>
                  </w:pPr>
                  <w:r w:rsidRPr="008F73F2">
                    <w:rPr>
                      <w:b w:val="0"/>
                      <w:bCs/>
                    </w:rPr>
                    <w:t>2009</w:t>
                  </w:r>
                </w:p>
              </w:tc>
            </w:tr>
            <w:tr w:rsidR="00A76B53" w:rsidTr="00F07308">
              <w:tc>
                <w:tcPr>
                  <w:tcW w:w="2076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A76B53" w:rsidRPr="008F73F2" w:rsidRDefault="00A76B53" w:rsidP="00684FDB">
                  <w:pPr>
                    <w:pStyle w:val="Heading4"/>
                    <w:framePr w:hSpace="180" w:wrap="around" w:vAnchor="page" w:hAnchor="margin" w:y="121"/>
                    <w:rPr>
                      <w:b w:val="0"/>
                      <w:bCs/>
                    </w:rPr>
                  </w:pPr>
                  <w:r w:rsidRPr="008F73F2">
                    <w:rPr>
                      <w:b w:val="0"/>
                      <w:bCs/>
                    </w:rPr>
                    <w:t>Plus 2</w:t>
                  </w:r>
                </w:p>
              </w:tc>
              <w:tc>
                <w:tcPr>
                  <w:tcW w:w="2077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A76B53" w:rsidRPr="008F73F2" w:rsidRDefault="00A76B53" w:rsidP="00684FDB">
                  <w:pPr>
                    <w:pStyle w:val="Heading4"/>
                    <w:framePr w:hSpace="180" w:wrap="around" w:vAnchor="page" w:hAnchor="margin" w:y="121"/>
                    <w:rPr>
                      <w:b w:val="0"/>
                      <w:bCs/>
                    </w:rPr>
                  </w:pPr>
                  <w:r w:rsidRPr="008F73F2">
                    <w:rPr>
                      <w:b w:val="0"/>
                      <w:bCs/>
                    </w:rPr>
                    <w:t>State Board</w:t>
                  </w:r>
                </w:p>
              </w:tc>
              <w:tc>
                <w:tcPr>
                  <w:tcW w:w="2077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A76B53" w:rsidRPr="008F73F2" w:rsidRDefault="00A76B53" w:rsidP="00684FDB">
                  <w:pPr>
                    <w:pStyle w:val="Heading4"/>
                    <w:framePr w:hSpace="180" w:wrap="around" w:vAnchor="page" w:hAnchor="margin" w:y="121"/>
                    <w:rPr>
                      <w:b w:val="0"/>
                      <w:bCs/>
                    </w:rPr>
                  </w:pPr>
                  <w:r w:rsidRPr="008F73F2">
                    <w:rPr>
                      <w:b w:val="0"/>
                      <w:bCs/>
                    </w:rPr>
                    <w:t>2011</w:t>
                  </w:r>
                </w:p>
              </w:tc>
            </w:tr>
            <w:tr w:rsidR="00A76B53" w:rsidTr="00F07308">
              <w:tc>
                <w:tcPr>
                  <w:tcW w:w="2076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A76B53" w:rsidRPr="008F73F2" w:rsidRDefault="00A76B53" w:rsidP="00684FDB">
                  <w:pPr>
                    <w:pStyle w:val="Heading4"/>
                    <w:framePr w:hSpace="180" w:wrap="around" w:vAnchor="page" w:hAnchor="margin" w:y="121"/>
                    <w:rPr>
                      <w:b w:val="0"/>
                      <w:bCs/>
                    </w:rPr>
                  </w:pPr>
                  <w:r w:rsidRPr="00735F05">
                    <w:rPr>
                      <w:b w:val="0"/>
                      <w:bCs/>
                    </w:rPr>
                    <w:t>ITI Draughtsman (civil)</w:t>
                  </w:r>
                </w:p>
              </w:tc>
              <w:tc>
                <w:tcPr>
                  <w:tcW w:w="2077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A76B53" w:rsidRPr="00735F05" w:rsidRDefault="00A76B53" w:rsidP="00684FDB">
                  <w:pPr>
                    <w:pStyle w:val="Heading4"/>
                    <w:framePr w:hSpace="180" w:wrap="around" w:vAnchor="page" w:hAnchor="margin" w:y="121"/>
                    <w:rPr>
                      <w:b w:val="0"/>
                      <w:bCs/>
                    </w:rPr>
                  </w:pPr>
                  <w:r w:rsidRPr="00735F05">
                    <w:rPr>
                      <w:b w:val="0"/>
                      <w:bCs/>
                    </w:rPr>
                    <w:t xml:space="preserve">NI Institution of Engineering </w:t>
                  </w:r>
                </w:p>
                <w:p w:rsidR="00A76B53" w:rsidRPr="008F73F2" w:rsidRDefault="00A76B53" w:rsidP="00684FDB">
                  <w:pPr>
                    <w:pStyle w:val="Heading4"/>
                    <w:framePr w:hSpace="180" w:wrap="around" w:vAnchor="page" w:hAnchor="margin" w:y="121"/>
                    <w:rPr>
                      <w:b w:val="0"/>
                      <w:bCs/>
                    </w:rPr>
                  </w:pPr>
                  <w:r w:rsidRPr="00735F05">
                    <w:rPr>
                      <w:b w:val="0"/>
                      <w:bCs/>
                    </w:rPr>
                    <w:t>Private ITI Amaravila</w:t>
                  </w:r>
                </w:p>
              </w:tc>
              <w:tc>
                <w:tcPr>
                  <w:tcW w:w="2077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A76B53" w:rsidRDefault="00A76B53" w:rsidP="00684FDB">
                  <w:pPr>
                    <w:pStyle w:val="Heading4"/>
                    <w:framePr w:hSpace="180" w:wrap="around" w:vAnchor="page" w:hAnchor="margin" w:y="121"/>
                    <w:rPr>
                      <w:b w:val="0"/>
                      <w:bCs/>
                    </w:rPr>
                  </w:pPr>
                </w:p>
                <w:p w:rsidR="00A76B53" w:rsidRPr="00735F05" w:rsidRDefault="00A76B53" w:rsidP="00684FDB">
                  <w:pPr>
                    <w:framePr w:hSpace="180" w:wrap="around" w:vAnchor="page" w:hAnchor="margin" w:y="121"/>
                  </w:pPr>
                  <w:r w:rsidRPr="00735F05">
                    <w:t>2013</w:t>
                  </w:r>
                </w:p>
              </w:tc>
            </w:tr>
            <w:tr w:rsidR="00A76B53" w:rsidTr="00F07308">
              <w:tc>
                <w:tcPr>
                  <w:tcW w:w="2076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A76B53" w:rsidRPr="00735F05" w:rsidRDefault="00A76B53" w:rsidP="00684FDB">
                  <w:pPr>
                    <w:pStyle w:val="Heading4"/>
                    <w:framePr w:hSpace="180" w:wrap="around" w:vAnchor="page" w:hAnchor="margin" w:y="121"/>
                    <w:rPr>
                      <w:b w:val="0"/>
                      <w:bCs/>
                    </w:rPr>
                  </w:pPr>
                  <w:r w:rsidRPr="00735F05">
                    <w:rPr>
                      <w:b w:val="0"/>
                      <w:bCs/>
                    </w:rPr>
                    <w:t>Diploma in Civil Engineer</w:t>
                  </w:r>
                </w:p>
              </w:tc>
              <w:tc>
                <w:tcPr>
                  <w:tcW w:w="2077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A76B53" w:rsidRPr="00735F05" w:rsidRDefault="00A76B53" w:rsidP="00684FDB">
                  <w:pPr>
                    <w:pStyle w:val="Heading4"/>
                    <w:framePr w:hSpace="180" w:wrap="around" w:vAnchor="page" w:hAnchor="margin" w:y="121"/>
                    <w:rPr>
                      <w:b w:val="0"/>
                      <w:bCs/>
                    </w:rPr>
                  </w:pPr>
                  <w:r w:rsidRPr="00735F05">
                    <w:rPr>
                      <w:b w:val="0"/>
                      <w:bCs/>
                    </w:rPr>
                    <w:t>Maria Polytechnic College</w:t>
                  </w:r>
                </w:p>
              </w:tc>
              <w:tc>
                <w:tcPr>
                  <w:tcW w:w="2077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A76B53" w:rsidRPr="00735F05" w:rsidRDefault="00A76B53" w:rsidP="00684FDB">
                  <w:pPr>
                    <w:framePr w:hSpace="180" w:wrap="around" w:vAnchor="page" w:hAnchor="margin" w:y="121"/>
                  </w:pPr>
                  <w:r w:rsidRPr="00735F05">
                    <w:t>2016</w:t>
                  </w:r>
                </w:p>
              </w:tc>
            </w:tr>
            <w:tr w:rsidR="00A76B53" w:rsidTr="00F07308">
              <w:tc>
                <w:tcPr>
                  <w:tcW w:w="2076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A76B53" w:rsidRPr="00735F05" w:rsidRDefault="00A76B53" w:rsidP="00684FDB">
                  <w:pPr>
                    <w:pStyle w:val="Heading4"/>
                    <w:framePr w:hSpace="180" w:wrap="around" w:vAnchor="page" w:hAnchor="margin" w:y="121"/>
                    <w:rPr>
                      <w:b w:val="0"/>
                      <w:bCs/>
                    </w:rPr>
                  </w:pPr>
                  <w:r w:rsidRPr="00735F05">
                    <w:rPr>
                      <w:b w:val="0"/>
                      <w:bCs/>
                    </w:rPr>
                    <w:t>BE (Civil Engineer)</w:t>
                  </w:r>
                </w:p>
              </w:tc>
              <w:tc>
                <w:tcPr>
                  <w:tcW w:w="2077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A76B53" w:rsidRPr="00735F05" w:rsidRDefault="00A76B53" w:rsidP="00684FDB">
                  <w:pPr>
                    <w:pStyle w:val="Heading4"/>
                    <w:framePr w:hSpace="180" w:wrap="around" w:vAnchor="page" w:hAnchor="margin" w:y="121"/>
                    <w:rPr>
                      <w:b w:val="0"/>
                      <w:bCs/>
                    </w:rPr>
                  </w:pPr>
                  <w:r w:rsidRPr="00735F05">
                    <w:rPr>
                      <w:b w:val="0"/>
                      <w:bCs/>
                    </w:rPr>
                    <w:t>Maria College of Engineering and Technology</w:t>
                  </w:r>
                </w:p>
              </w:tc>
              <w:tc>
                <w:tcPr>
                  <w:tcW w:w="2077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A76B53" w:rsidRDefault="00A76B53" w:rsidP="00684FDB">
                  <w:pPr>
                    <w:framePr w:hSpace="180" w:wrap="around" w:vAnchor="page" w:hAnchor="margin" w:y="121"/>
                  </w:pPr>
                </w:p>
                <w:p w:rsidR="00A76B53" w:rsidRPr="00735F05" w:rsidRDefault="00A76B53" w:rsidP="00684FDB">
                  <w:pPr>
                    <w:framePr w:hSpace="180" w:wrap="around" w:vAnchor="page" w:hAnchor="margin" w:y="121"/>
                  </w:pPr>
                  <w:r w:rsidRPr="00735F05">
                    <w:t>2019</w:t>
                  </w:r>
                </w:p>
              </w:tc>
            </w:tr>
          </w:tbl>
          <w:p w:rsidR="00A76B53" w:rsidRDefault="00A76B53" w:rsidP="00A76B53">
            <w:pPr>
              <w:pStyle w:val="Heading4"/>
            </w:pPr>
          </w:p>
          <w:p w:rsidR="00A76B53" w:rsidRDefault="00A76B53" w:rsidP="00A76B53">
            <w:pPr>
              <w:pStyle w:val="Heading2"/>
            </w:pPr>
            <w:r w:rsidRPr="00225F3F">
              <w:t>DECLARATION</w:t>
            </w:r>
          </w:p>
          <w:p w:rsidR="00A76B53" w:rsidRPr="00DF1853" w:rsidRDefault="00A76B53" w:rsidP="00A76B53">
            <w:pPr>
              <w:rPr>
                <w:color w:val="FFFFFF" w:themeColor="background1"/>
              </w:rPr>
            </w:pPr>
          </w:p>
        </w:tc>
      </w:tr>
    </w:tbl>
    <w:p w:rsidR="0043117B" w:rsidRDefault="00225F3F" w:rsidP="00225F3F">
      <w:pPr>
        <w:tabs>
          <w:tab w:val="left" w:pos="990"/>
        </w:tabs>
      </w:pPr>
      <w:r>
        <w:t xml:space="preserve">                                                                                            I hereby declare that the above written particulars are true </w:t>
      </w:r>
      <w:r w:rsidRPr="00225F3F">
        <w:t>to the best</w:t>
      </w:r>
    </w:p>
    <w:p w:rsidR="00225F3F" w:rsidRDefault="00225F3F" w:rsidP="00225F3F">
      <w:pPr>
        <w:tabs>
          <w:tab w:val="left" w:pos="990"/>
          <w:tab w:val="left" w:pos="7410"/>
        </w:tabs>
      </w:pPr>
      <w:r>
        <w:t xml:space="preserve">                                                                                        </w:t>
      </w:r>
      <w:r w:rsidRPr="00225F3F">
        <w:t>of my Knowledge and belief.</w:t>
      </w:r>
      <w:r>
        <w:tab/>
        <w:t xml:space="preserve">  </w:t>
      </w:r>
    </w:p>
    <w:p w:rsidR="00225F3F" w:rsidRDefault="00225F3F" w:rsidP="00225F3F">
      <w:pPr>
        <w:tabs>
          <w:tab w:val="left" w:pos="990"/>
        </w:tabs>
      </w:pPr>
      <w:r>
        <w:t xml:space="preserve">                                                                                        </w:t>
      </w:r>
    </w:p>
    <w:p w:rsidR="00225F3F" w:rsidRDefault="00225F3F" w:rsidP="00225F3F">
      <w:pPr>
        <w:tabs>
          <w:tab w:val="left" w:pos="990"/>
        </w:tabs>
      </w:pPr>
    </w:p>
    <w:p w:rsidR="00225F3F" w:rsidRDefault="00225F3F" w:rsidP="00225F3F">
      <w:pPr>
        <w:tabs>
          <w:tab w:val="left" w:pos="990"/>
        </w:tabs>
      </w:pPr>
      <w:r>
        <w:t xml:space="preserve">                                                                                                                                                                </w:t>
      </w:r>
      <w:r w:rsidR="00EA4435">
        <w:tab/>
      </w:r>
      <w:r w:rsidR="00EA4435">
        <w:tab/>
      </w:r>
      <w:r>
        <w:t xml:space="preserve"> </w:t>
      </w:r>
      <w:r w:rsidRPr="00225F3F">
        <w:t>Dhanya K</w:t>
      </w:r>
    </w:p>
    <w:sectPr w:rsidR="00225F3F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D84" w:rsidRDefault="00E00D84" w:rsidP="000C45FF">
      <w:r>
        <w:separator/>
      </w:r>
    </w:p>
  </w:endnote>
  <w:endnote w:type="continuationSeparator" w:id="0">
    <w:p w:rsidR="00E00D84" w:rsidRDefault="00E00D8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D84" w:rsidRDefault="00E00D84" w:rsidP="000C45FF">
      <w:r>
        <w:separator/>
      </w:r>
    </w:p>
  </w:footnote>
  <w:footnote w:type="continuationSeparator" w:id="0">
    <w:p w:rsidR="00E00D84" w:rsidRDefault="00E00D8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xmlns:ve="http://schemas.openxmlformats.org/markup-compatibility/2006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xmlns:ve="http://schemas.openxmlformats.org/markup-compatibility/2006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465"/>
    <w:multiLevelType w:val="hybridMultilevel"/>
    <w:tmpl w:val="914221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5BC4"/>
    <w:multiLevelType w:val="hybridMultilevel"/>
    <w:tmpl w:val="8312D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45181"/>
    <w:multiLevelType w:val="hybridMultilevel"/>
    <w:tmpl w:val="C942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C44DE"/>
    <w:multiLevelType w:val="hybridMultilevel"/>
    <w:tmpl w:val="906AD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A0E35"/>
    <w:multiLevelType w:val="hybridMultilevel"/>
    <w:tmpl w:val="729AF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5692A"/>
    <w:multiLevelType w:val="hybridMultilevel"/>
    <w:tmpl w:val="9B686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A76C5"/>
    <w:multiLevelType w:val="hybridMultilevel"/>
    <w:tmpl w:val="4CB65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3FE"/>
    <w:rsid w:val="00021C61"/>
    <w:rsid w:val="00036450"/>
    <w:rsid w:val="000376AF"/>
    <w:rsid w:val="00094499"/>
    <w:rsid w:val="00095371"/>
    <w:rsid w:val="000A0CAE"/>
    <w:rsid w:val="000B0CFE"/>
    <w:rsid w:val="000B3ACB"/>
    <w:rsid w:val="000C45FF"/>
    <w:rsid w:val="000E3FD1"/>
    <w:rsid w:val="00112054"/>
    <w:rsid w:val="00112D7D"/>
    <w:rsid w:val="001360F9"/>
    <w:rsid w:val="001378E9"/>
    <w:rsid w:val="001525E1"/>
    <w:rsid w:val="00163AAA"/>
    <w:rsid w:val="00174FE6"/>
    <w:rsid w:val="00176E0B"/>
    <w:rsid w:val="00180329"/>
    <w:rsid w:val="0019001F"/>
    <w:rsid w:val="001A74A5"/>
    <w:rsid w:val="001B2ABD"/>
    <w:rsid w:val="001C02E8"/>
    <w:rsid w:val="001E0391"/>
    <w:rsid w:val="001E1759"/>
    <w:rsid w:val="001F1ECC"/>
    <w:rsid w:val="002207F3"/>
    <w:rsid w:val="00225F3F"/>
    <w:rsid w:val="002400EB"/>
    <w:rsid w:val="00256CF7"/>
    <w:rsid w:val="002806DD"/>
    <w:rsid w:val="00281FD5"/>
    <w:rsid w:val="00284500"/>
    <w:rsid w:val="002B7C38"/>
    <w:rsid w:val="002C643F"/>
    <w:rsid w:val="002F3262"/>
    <w:rsid w:val="00301D78"/>
    <w:rsid w:val="0030481B"/>
    <w:rsid w:val="003156FC"/>
    <w:rsid w:val="003254B5"/>
    <w:rsid w:val="003471C2"/>
    <w:rsid w:val="0036774B"/>
    <w:rsid w:val="0037121F"/>
    <w:rsid w:val="00381A27"/>
    <w:rsid w:val="003A6B7D"/>
    <w:rsid w:val="003B06CA"/>
    <w:rsid w:val="003B2358"/>
    <w:rsid w:val="003B423E"/>
    <w:rsid w:val="003C3D8D"/>
    <w:rsid w:val="003D76EF"/>
    <w:rsid w:val="003F0D83"/>
    <w:rsid w:val="004071FC"/>
    <w:rsid w:val="00445947"/>
    <w:rsid w:val="00446299"/>
    <w:rsid w:val="004813B3"/>
    <w:rsid w:val="00496591"/>
    <w:rsid w:val="004A39E0"/>
    <w:rsid w:val="004B47BE"/>
    <w:rsid w:val="004C3909"/>
    <w:rsid w:val="004C63E4"/>
    <w:rsid w:val="004D3011"/>
    <w:rsid w:val="004E0684"/>
    <w:rsid w:val="005262AC"/>
    <w:rsid w:val="0056345A"/>
    <w:rsid w:val="00593C42"/>
    <w:rsid w:val="0059660A"/>
    <w:rsid w:val="005E39D5"/>
    <w:rsid w:val="005F490E"/>
    <w:rsid w:val="00600670"/>
    <w:rsid w:val="0062123A"/>
    <w:rsid w:val="00621E5A"/>
    <w:rsid w:val="00646E75"/>
    <w:rsid w:val="0065732E"/>
    <w:rsid w:val="006771D0"/>
    <w:rsid w:val="00684FDB"/>
    <w:rsid w:val="006976AE"/>
    <w:rsid w:val="006C09C7"/>
    <w:rsid w:val="00715FCB"/>
    <w:rsid w:val="0073275D"/>
    <w:rsid w:val="00735F05"/>
    <w:rsid w:val="00743101"/>
    <w:rsid w:val="00773F03"/>
    <w:rsid w:val="007775E1"/>
    <w:rsid w:val="007867A0"/>
    <w:rsid w:val="007927F5"/>
    <w:rsid w:val="007A25CD"/>
    <w:rsid w:val="007B2FC5"/>
    <w:rsid w:val="00802CA0"/>
    <w:rsid w:val="00804BD6"/>
    <w:rsid w:val="00835F2F"/>
    <w:rsid w:val="0086742E"/>
    <w:rsid w:val="008B5535"/>
    <w:rsid w:val="008F73F2"/>
    <w:rsid w:val="0092229E"/>
    <w:rsid w:val="009260CD"/>
    <w:rsid w:val="00933068"/>
    <w:rsid w:val="00952C25"/>
    <w:rsid w:val="00954BAB"/>
    <w:rsid w:val="0096336D"/>
    <w:rsid w:val="00965B51"/>
    <w:rsid w:val="00977B85"/>
    <w:rsid w:val="00985A7C"/>
    <w:rsid w:val="009E5C37"/>
    <w:rsid w:val="00A2118D"/>
    <w:rsid w:val="00A4126C"/>
    <w:rsid w:val="00A50AA9"/>
    <w:rsid w:val="00A76B53"/>
    <w:rsid w:val="00AC658E"/>
    <w:rsid w:val="00AD76E2"/>
    <w:rsid w:val="00AF5593"/>
    <w:rsid w:val="00B20152"/>
    <w:rsid w:val="00B23AF6"/>
    <w:rsid w:val="00B359E4"/>
    <w:rsid w:val="00B362DB"/>
    <w:rsid w:val="00B54DE9"/>
    <w:rsid w:val="00B57D98"/>
    <w:rsid w:val="00B7030A"/>
    <w:rsid w:val="00B70850"/>
    <w:rsid w:val="00B839A2"/>
    <w:rsid w:val="00BB49F9"/>
    <w:rsid w:val="00BD49C1"/>
    <w:rsid w:val="00C00F38"/>
    <w:rsid w:val="00C01A27"/>
    <w:rsid w:val="00C066B6"/>
    <w:rsid w:val="00C208F1"/>
    <w:rsid w:val="00C37BA1"/>
    <w:rsid w:val="00C4674C"/>
    <w:rsid w:val="00C506CF"/>
    <w:rsid w:val="00C62EFE"/>
    <w:rsid w:val="00C63F58"/>
    <w:rsid w:val="00C64B4C"/>
    <w:rsid w:val="00C72BED"/>
    <w:rsid w:val="00C77446"/>
    <w:rsid w:val="00C9578B"/>
    <w:rsid w:val="00CB0055"/>
    <w:rsid w:val="00CD6436"/>
    <w:rsid w:val="00D2522B"/>
    <w:rsid w:val="00D30A20"/>
    <w:rsid w:val="00D422DE"/>
    <w:rsid w:val="00D5459D"/>
    <w:rsid w:val="00D954B8"/>
    <w:rsid w:val="00DA1F4D"/>
    <w:rsid w:val="00DB1290"/>
    <w:rsid w:val="00DD172A"/>
    <w:rsid w:val="00DD7F87"/>
    <w:rsid w:val="00DF1853"/>
    <w:rsid w:val="00DF43FE"/>
    <w:rsid w:val="00E00D84"/>
    <w:rsid w:val="00E25A26"/>
    <w:rsid w:val="00E36F83"/>
    <w:rsid w:val="00E406F9"/>
    <w:rsid w:val="00E4381A"/>
    <w:rsid w:val="00E55D74"/>
    <w:rsid w:val="00E60363"/>
    <w:rsid w:val="00E9380C"/>
    <w:rsid w:val="00EA4435"/>
    <w:rsid w:val="00EB701D"/>
    <w:rsid w:val="00EC2ADF"/>
    <w:rsid w:val="00EC488F"/>
    <w:rsid w:val="00EE7F59"/>
    <w:rsid w:val="00F60274"/>
    <w:rsid w:val="00F77FB9"/>
    <w:rsid w:val="00F85182"/>
    <w:rsid w:val="00FB068F"/>
    <w:rsid w:val="00FC1ED7"/>
    <w:rsid w:val="00FC2E2E"/>
    <w:rsid w:val="00FD6EEC"/>
    <w:rsid w:val="00FF3B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5C6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3B42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06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6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thoot%20IT\AppData\Local\Microsoft\Office\16.0\DTS\en-US%7bD74A0402-33B5-4FE1-8318-D4D999BE1D39%7d\%7b4B966446-8322-46E5-BCA3-6029DE027F16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D2F7C0A02E5441C9181CD03355AB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207BE-059C-4D2F-B5E2-6171280AF202}"/>
      </w:docPartPr>
      <w:docPartBody>
        <w:p w:rsidR="00015EE4" w:rsidRDefault="00E04290" w:rsidP="00E04290">
          <w:pPr>
            <w:pStyle w:val="AD2F7C0A02E5441C9181CD03355ABC5F"/>
          </w:pPr>
          <w:r w:rsidRPr="004D3011">
            <w:t>EMAIL:</w:t>
          </w:r>
        </w:p>
      </w:docPartBody>
    </w:docPart>
    <w:docPart>
      <w:docPartPr>
        <w:name w:val="D2116C85FF2A45C387ED566C4BBE7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EF58C-5562-41DD-A26D-4DF2A3C0C46D}"/>
      </w:docPartPr>
      <w:docPartBody>
        <w:p w:rsidR="00015EE4" w:rsidRDefault="00E04290" w:rsidP="00E04290">
          <w:pPr>
            <w:pStyle w:val="D2116C85FF2A45C387ED566C4BBE77B8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345BE"/>
    <w:rsid w:val="00015EE4"/>
    <w:rsid w:val="000F3C18"/>
    <w:rsid w:val="003173E5"/>
    <w:rsid w:val="005571E6"/>
    <w:rsid w:val="00661B66"/>
    <w:rsid w:val="006852EA"/>
    <w:rsid w:val="008013AF"/>
    <w:rsid w:val="00981C10"/>
    <w:rsid w:val="00A45584"/>
    <w:rsid w:val="00AF4FA7"/>
    <w:rsid w:val="00B343BC"/>
    <w:rsid w:val="00C345BE"/>
    <w:rsid w:val="00DB512C"/>
    <w:rsid w:val="00E04290"/>
    <w:rsid w:val="00E11C85"/>
    <w:rsid w:val="00E367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FA7"/>
  </w:style>
  <w:style w:type="paragraph" w:styleId="Heading2">
    <w:name w:val="heading 2"/>
    <w:basedOn w:val="Normal"/>
    <w:next w:val="Normal"/>
    <w:link w:val="Heading2Char"/>
    <w:uiPriority w:val="9"/>
    <w:qFormat/>
    <w:rsid w:val="00AF4FA7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3CE7CAABE34106847C83B60FBB92AF">
    <w:name w:val="EA3CE7CAABE34106847C83B60FBB92AF"/>
    <w:rsid w:val="00AF4FA7"/>
  </w:style>
  <w:style w:type="paragraph" w:customStyle="1" w:styleId="85F6D0895A454FC18A159CDD3F26E7A3">
    <w:name w:val="85F6D0895A454FC18A159CDD3F26E7A3"/>
    <w:rsid w:val="00AF4FA7"/>
  </w:style>
  <w:style w:type="character" w:styleId="Hyperlink">
    <w:name w:val="Hyperlink"/>
    <w:basedOn w:val="DefaultParagraphFont"/>
    <w:uiPriority w:val="99"/>
    <w:unhideWhenUsed/>
    <w:rsid w:val="00AF4FA7"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F4FA7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AC5EF392AF414A2A9E3580352402BEFD">
    <w:name w:val="AC5EF392AF414A2A9E3580352402BEFD"/>
    <w:rsid w:val="00C345BE"/>
  </w:style>
  <w:style w:type="paragraph" w:customStyle="1" w:styleId="3DDEAE21CE334F4EA40500B5E7C8B0AF">
    <w:name w:val="3DDEAE21CE334F4EA40500B5E7C8B0AF"/>
    <w:rsid w:val="00C345BE"/>
  </w:style>
  <w:style w:type="paragraph" w:customStyle="1" w:styleId="BD3BD33A2FF84CE28835CAC2BB041734">
    <w:name w:val="BD3BD33A2FF84CE28835CAC2BB041734"/>
    <w:rsid w:val="00A45584"/>
    <w:rPr>
      <w:lang w:val="en-US" w:eastAsia="en-US"/>
    </w:rPr>
  </w:style>
  <w:style w:type="paragraph" w:customStyle="1" w:styleId="E38416BD1EB94477869F6B0D9A3EACB5">
    <w:name w:val="E38416BD1EB94477869F6B0D9A3EACB5"/>
    <w:rsid w:val="00E04290"/>
  </w:style>
  <w:style w:type="paragraph" w:customStyle="1" w:styleId="AD2F7C0A02E5441C9181CD03355ABC5F">
    <w:name w:val="AD2F7C0A02E5441C9181CD03355ABC5F"/>
    <w:rsid w:val="00E04290"/>
  </w:style>
  <w:style w:type="paragraph" w:customStyle="1" w:styleId="D2116C85FF2A45C387ED566C4BBE77B8">
    <w:name w:val="D2116C85FF2A45C387ED566C4BBE77B8"/>
    <w:rsid w:val="00E042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{4B966446-8322-46E5-BCA3-6029DE027F16}tf00546271_win32</Template>
  <TotalTime>0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2023-04-01T15:01:00Z</dcterms:created>
  <dcterms:modified xsi:type="dcterms:W3CDTF">2023-04-04T15:00:00Z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